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Oracle 10g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Install里的setup.exe安装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属性|兼容性模式|管理员身份运行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全局数据库名</w:t>
      </w:r>
      <w:r>
        <w:rPr>
          <w:rFonts w:hint="eastAsia" w:ascii="微软雅黑" w:hAnsi="微软雅黑" w:eastAsia="微软雅黑" w:cs="微软雅黑"/>
          <w:lang w:val="en-US" w:eastAsia="zh-CN"/>
        </w:rPr>
        <w:t>:orcl        SID:orcl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所有帐户口令：or</w:t>
      </w:r>
      <w:r>
        <w:rPr>
          <w:rFonts w:hint="eastAsia" w:ascii="微软雅黑" w:hAnsi="微软雅黑" w:cs="微软雅黑"/>
          <w:lang w:val="en-US" w:eastAsia="zh-CN"/>
        </w:rPr>
        <w:t>cl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口令管理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普通用户:scott    密码：tiger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普通管理员：system 密码：manager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超级管理员：sys  密码：change_on_install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设置Sqlplus   属性兼容性和管理员身份运行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设置Sqlplusw   属性兼容性和管理员身份运行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环境变量设置：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Set linesize 长度 ；     ：设置一行的长度     </w:t>
      </w: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 xml:space="preserve"> 如 set linesize 300 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Set pagesize  ；    ：设置一页的行数      </w:t>
      </w: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如set pagesize 30 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color w:val="0000FF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Ed 文件名   ：创建命令记事本       </w:t>
      </w: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如ed a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@ 文件名   ：读取文件中的命令并运行   </w:t>
      </w: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如 @ a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@ 路径 文件名 ： 读取文件中的命令并运行  </w:t>
      </w: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如 @ d:\demo.txt</w:t>
      </w:r>
    </w:p>
    <w:p>
      <w:pPr>
        <w:rPr>
          <w:rFonts w:hint="eastAsia" w:ascii="微软雅黑" w:hAnsi="微软雅黑" w:eastAsia="微软雅黑" w:cs="微软雅黑"/>
          <w:color w:val="0000FF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Conn 用户名/密码 as sysdba        </w:t>
      </w: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如切换到普通管理员：conn system/manager as sysdba</w:t>
      </w:r>
    </w:p>
    <w:p>
      <w:pPr>
        <w:rPr>
          <w:rFonts w:hint="eastAsia" w:ascii="微软雅黑" w:hAnsi="微软雅黑" w:eastAsia="微软雅黑" w:cs="微软雅黑"/>
          <w:color w:val="4472C4" w:themeColor="accent5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 w:ascii="微软雅黑" w:hAnsi="微软雅黑" w:eastAsia="微软雅黑" w:cs="微软雅黑"/>
          <w:color w:val="auto"/>
          <w:lang w:val="en-US" w:eastAsia="zh-CN"/>
        </w:rPr>
        <w:t xml:space="preserve">执行指定用户中表数据                 </w:t>
      </w: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如查找scott表： select * from scott.emp ；</w:t>
      </w:r>
    </w:p>
    <w:p>
      <w:pPr>
        <w:rPr>
          <w:rFonts w:hint="eastAsia" w:ascii="微软雅黑" w:hAnsi="微软雅黑" w:eastAsia="微软雅黑" w:cs="微软雅黑"/>
          <w:color w:va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Show user ；</w:t>
      </w:r>
      <w:r>
        <w:rPr>
          <w:rFonts w:hint="eastAsia" w:ascii="微软雅黑" w:hAnsi="微软雅黑" w:eastAsia="微软雅黑" w:cs="微软雅黑"/>
          <w:color w:val="auto"/>
          <w:lang w:val="en-US" w:eastAsia="zh-CN"/>
        </w:rPr>
        <w:t>显示当前用户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切换连接用户：</w:t>
      </w:r>
    </w:p>
    <w:p>
      <w:pPr>
        <w:rPr>
          <w:rFonts w:hint="eastAsia" w:ascii="微软雅黑" w:hAnsi="微软雅黑" w:eastAsia="微软雅黑" w:cs="微软雅黑"/>
          <w:color w:val="auto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Select * from tab；</w:t>
      </w:r>
      <w:r>
        <w:rPr>
          <w:rFonts w:hint="eastAsia" w:ascii="微软雅黑" w:hAnsi="微软雅黑" w:eastAsia="微软雅黑" w:cs="微软雅黑"/>
          <w:color w:val="auto"/>
          <w:lang w:val="en-US" w:eastAsia="zh-CN"/>
        </w:rPr>
        <w:t xml:space="preserve">   获取当前用户所有表名称</w:t>
      </w:r>
    </w:p>
    <w:p>
      <w:pPr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lang w:val="en-US" w:eastAsia="zh-CN"/>
        </w:rPr>
        <w:t xml:space="preserve">desc 表名 ；   查看该表的结构       </w:t>
      </w: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如 desc emp ；</w:t>
      </w:r>
    </w:p>
    <w:p>
      <w:pPr>
        <w:rPr>
          <w:rFonts w:hint="eastAsia" w:ascii="微软雅黑" w:hAnsi="微软雅黑" w:eastAsia="微软雅黑" w:cs="微软雅黑"/>
          <w:color w:va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 xml:space="preserve">/         </w:t>
      </w:r>
      <w:r>
        <w:rPr>
          <w:rFonts w:hint="eastAsia" w:ascii="微软雅黑" w:hAnsi="微软雅黑" w:eastAsia="微软雅黑" w:cs="微软雅黑"/>
          <w:color w:val="auto"/>
          <w:lang w:val="en-US" w:eastAsia="zh-CN"/>
        </w:rPr>
        <w:t>:     执行上一条指令</w:t>
      </w:r>
    </w:p>
    <w:p>
      <w:pPr>
        <w:rPr>
          <w:rFonts w:hint="eastAsia" w:ascii="微软雅黑" w:hAnsi="微软雅黑" w:eastAsia="微软雅黑" w:cs="微软雅黑"/>
          <w:color w:val="auto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lang w:val="en-US" w:eastAsia="zh-CN"/>
        </w:rPr>
        <w:t>认识scott下的表：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71415" cy="184785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19040" cy="10191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99990" cy="1019175"/>
            <wp:effectExtent l="0" t="0" r="1016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1890" cy="1181100"/>
            <wp:effectExtent l="0" t="0" r="1016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Sql语言：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38065" cy="866775"/>
            <wp:effectExtent l="0" t="0" r="63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09515" cy="847725"/>
            <wp:effectExtent l="0" t="0" r="63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C00000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 w:ascii="微软雅黑" w:hAnsi="微软雅黑" w:eastAsia="微软雅黑" w:cs="微软雅黑"/>
          <w:color w:val="C00000"/>
          <w:lang w:eastAsia="zh-CN"/>
        </w:rPr>
      </w:pPr>
      <w:r>
        <w:rPr>
          <w:rFonts w:hint="eastAsia" w:ascii="微软雅黑" w:hAnsi="微软雅黑" w:eastAsia="微软雅黑" w:cs="微软雅黑"/>
          <w:color w:val="C00000"/>
          <w:lang w:eastAsia="zh-CN"/>
        </w:rPr>
        <w:t>如：select * from emp ;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99990" cy="666750"/>
            <wp:effectExtent l="0" t="0" r="1016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C00000"/>
          <w:lang w:eastAsia="zh-CN"/>
        </w:rPr>
      </w:pPr>
      <w:r>
        <w:rPr>
          <w:rFonts w:hint="eastAsia" w:ascii="微软雅黑" w:hAnsi="微软雅黑" w:eastAsia="微软雅黑" w:cs="微软雅黑"/>
          <w:color w:val="C00000"/>
          <w:lang w:eastAsia="zh-CN"/>
        </w:rPr>
        <w:t>如： select empno,ename,job from emp ;</w:t>
      </w:r>
    </w:p>
    <w:p>
      <w:pPr>
        <w:rPr>
          <w:rFonts w:hint="eastAsia" w:ascii="微软雅黑" w:hAnsi="微软雅黑" w:eastAsia="微软雅黑" w:cs="微软雅黑"/>
          <w:color w:val="C00000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C00000"/>
          <w:lang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bCs/>
          <w:i/>
          <w:iCs/>
          <w:color w:val="auto"/>
          <w:sz w:val="30"/>
          <w:szCs w:val="3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/>
          <w:iCs/>
          <w:color w:val="auto"/>
          <w:sz w:val="30"/>
          <w:szCs w:val="30"/>
          <w:lang w:val="en-US" w:eastAsia="zh-CN"/>
        </w:rPr>
        <w:t>改变列名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61890" cy="552450"/>
            <wp:effectExtent l="0" t="0" r="1016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C00000"/>
          <w:lang w:eastAsia="zh-CN"/>
        </w:rPr>
      </w:pPr>
      <w:r>
        <w:rPr>
          <w:rFonts w:hint="eastAsia" w:ascii="微软雅黑" w:hAnsi="微软雅黑" w:eastAsia="微软雅黑" w:cs="微软雅黑"/>
          <w:color w:val="C00000"/>
          <w:lang w:eastAsia="zh-CN"/>
        </w:rPr>
        <w:t>如：select empno 编号 , ename 姓名 , job 工作 from emp ;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390390" cy="2780665"/>
            <wp:effectExtent l="0" t="0" r="1016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52650" cy="274256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656840" cy="1400175"/>
            <wp:effectExtent l="0" t="0" r="1016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57140" cy="323850"/>
            <wp:effectExtent l="0" t="0" r="1016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28565" cy="295275"/>
            <wp:effectExtent l="0" t="0" r="63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C00000"/>
          <w:lang w:eastAsia="zh-CN"/>
        </w:rPr>
      </w:pPr>
      <w:r>
        <w:rPr>
          <w:rFonts w:hint="eastAsia" w:ascii="微软雅黑" w:hAnsi="微软雅黑" w:eastAsia="微软雅黑" w:cs="微软雅黑"/>
          <w:color w:val="C00000"/>
          <w:lang w:eastAsia="zh-CN"/>
        </w:rPr>
        <w:t>如查询有哪些种类的工作：</w:t>
      </w: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C00000"/>
          <w:lang w:eastAsia="zh-CN"/>
        </w:rPr>
        <w:t>select distinct job from emp ;</w:t>
      </w:r>
    </w:p>
    <w:p>
      <w:pPr>
        <w:rPr>
          <w:rFonts w:hint="eastAsia" w:ascii="微软雅黑" w:hAnsi="微软雅黑" w:eastAsia="微软雅黑" w:cs="微软雅黑"/>
          <w:lang w:eastAsia="zh-CN"/>
        </w:rPr>
      </w:pPr>
    </w:p>
    <w:p>
      <w:pPr>
        <w:rPr>
          <w:rFonts w:hint="eastAsia" w:ascii="微软雅黑" w:hAnsi="微软雅黑" w:eastAsia="微软雅黑" w:cs="微软雅黑"/>
          <w:lang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bCs/>
          <w:i/>
          <w:iCs/>
          <w:sz w:val="30"/>
          <w:szCs w:val="30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i/>
          <w:iCs/>
          <w:sz w:val="30"/>
          <w:szCs w:val="30"/>
          <w:lang w:eastAsia="zh-CN"/>
        </w:rPr>
        <w:t>添加注释信息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76190" cy="1181100"/>
            <wp:effectExtent l="0" t="0" r="1016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2684145"/>
            <wp:effectExtent l="0" t="0" r="635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C00000"/>
          <w:lang w:eastAsia="zh-CN"/>
        </w:rPr>
      </w:pPr>
      <w:r>
        <w:rPr>
          <w:rFonts w:hint="eastAsia" w:ascii="微软雅黑" w:hAnsi="微软雅黑" w:eastAsia="微软雅黑" w:cs="微软雅黑"/>
          <w:color w:val="C00000"/>
          <w:lang w:eastAsia="zh-CN"/>
        </w:rPr>
        <w:t>如： select '编号是'||empno||',姓名是'||ename||',工作是'||job from emp ;</w:t>
      </w:r>
    </w:p>
    <w:p>
      <w:pPr>
        <w:rPr>
          <w:rFonts w:hint="eastAsia" w:ascii="微软雅黑" w:hAnsi="微软雅黑" w:eastAsia="微软雅黑" w:cs="微软雅黑"/>
          <w:color w:val="C00000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lang w:eastAsia="zh-CN"/>
        </w:rPr>
        <w:t>可以进行四则运算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28565" cy="72390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295015" cy="2780665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C00000"/>
          <w:lang w:eastAsia="zh-CN"/>
        </w:rPr>
      </w:pPr>
      <w:r>
        <w:rPr>
          <w:rFonts w:hint="eastAsia" w:ascii="微软雅黑" w:hAnsi="微软雅黑" w:eastAsia="微软雅黑" w:cs="微软雅黑"/>
          <w:color w:val="C00000"/>
          <w:lang w:eastAsia="zh-CN"/>
        </w:rPr>
        <w:t>如查询雇员年薪：select empno,sal*12 income from emp ;</w:t>
      </w:r>
    </w:p>
    <w:p>
      <w:pPr>
        <w:rPr>
          <w:rFonts w:hint="eastAsia" w:ascii="微软雅黑" w:hAnsi="微软雅黑" w:eastAsia="微软雅黑" w:cs="微软雅黑"/>
          <w:color w:val="C00000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C00000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C00000"/>
          <w:lang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30"/>
          <w:szCs w:val="3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30"/>
          <w:szCs w:val="30"/>
          <w:lang w:val="en-US" w:eastAsia="zh-CN"/>
        </w:rPr>
        <w:t>限定查询：</w:t>
      </w:r>
    </w:p>
    <w:p>
      <w:pPr>
        <w:jc w:val="center"/>
        <w:rPr>
          <w:rFonts w:hint="eastAsia" w:ascii="微软雅黑" w:hAnsi="微软雅黑" w:eastAsia="微软雅黑" w:cs="微软雅黑"/>
          <w:b/>
          <w:bCs/>
          <w:color w:val="auto"/>
          <w:sz w:val="30"/>
          <w:szCs w:val="3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30"/>
          <w:szCs w:val="30"/>
          <w:lang w:val="en-US" w:eastAsia="zh-CN"/>
        </w:rPr>
        <w:t>WHERE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180965" cy="151447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1328420"/>
            <wp:effectExtent l="0" t="0" r="698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2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eastAsia="zh-CN"/>
        </w:rPr>
        <w:t>如查询工资大于</w:t>
      </w: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1500的雇员信息 ：select * from emp where sal&gt;1500;</w:t>
      </w:r>
    </w:p>
    <w:p>
      <w:pPr>
        <w:rPr>
          <w:rFonts w:hint="eastAsia" w:ascii="微软雅黑" w:hAnsi="微软雅黑" w:eastAsia="微软雅黑" w:cs="微软雅黑"/>
          <w:color w:val="C0000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color w:val="C0000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color w:val="C0000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color w:val="C00000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bCs/>
          <w:i/>
          <w:iCs/>
          <w:color w:val="auto"/>
          <w:sz w:val="30"/>
          <w:szCs w:val="3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/>
          <w:iCs/>
          <w:color w:val="auto"/>
          <w:sz w:val="30"/>
          <w:szCs w:val="30"/>
          <w:lang w:val="en-US" w:eastAsia="zh-CN"/>
        </w:rPr>
        <w:t>NULL和NOT NULL</w:t>
      </w:r>
    </w:p>
    <w:p>
      <w:pPr>
        <w:rPr>
          <w:rFonts w:hint="eastAsia" w:ascii="微软雅黑" w:hAnsi="微软雅黑" w:eastAsia="微软雅黑" w:cs="微软雅黑"/>
          <w:color w:va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lang w:val="en-US" w:eastAsia="zh-CN"/>
        </w:rPr>
        <w:t>不为空：is not null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949325"/>
            <wp:effectExtent l="0" t="0" r="571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4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eastAsia="zh-CN"/>
        </w:rPr>
        <w:t>如查询奖金不为空的雇员信息：</w:t>
      </w: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select * from emp where comm is not null;</w:t>
      </w:r>
    </w:p>
    <w:p>
      <w:pPr>
        <w:rPr>
          <w:rFonts w:hint="eastAsia" w:ascii="微软雅黑" w:hAnsi="微软雅黑" w:eastAsia="微软雅黑" w:cs="微软雅黑"/>
          <w:color w:val="C0000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为空： is null</w:t>
      </w:r>
    </w:p>
    <w:p>
      <w:pPr>
        <w:rPr>
          <w:rFonts w:hint="eastAsia" w:ascii="微软雅黑" w:hAnsi="微软雅黑" w:eastAsia="微软雅黑" w:cs="微软雅黑"/>
          <w:color w:val="C0000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color w:val="C00000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bCs/>
          <w:i/>
          <w:iCs/>
          <w:color w:val="auto"/>
          <w:sz w:val="30"/>
          <w:szCs w:val="3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/>
          <w:iCs/>
          <w:color w:val="auto"/>
          <w:sz w:val="30"/>
          <w:szCs w:val="30"/>
          <w:lang w:val="en-US" w:eastAsia="zh-CN"/>
        </w:rPr>
        <w:t>AND 和OR</w:t>
      </w:r>
    </w:p>
    <w:p>
      <w:pPr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同时满足:and</w:t>
      </w:r>
    </w:p>
    <w:p>
      <w:pPr>
        <w:rPr>
          <w:rFonts w:hint="eastAsia" w:ascii="微软雅黑" w:hAnsi="微软雅黑" w:eastAsia="微软雅黑" w:cs="微软雅黑"/>
          <w:color w:val="C0000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满足其一：or</w:t>
      </w:r>
    </w:p>
    <w:p>
      <w:pPr>
        <w:rPr>
          <w:rFonts w:hint="eastAsia" w:ascii="微软雅黑" w:hAnsi="微软雅黑" w:eastAsia="微软雅黑" w:cs="微软雅黑"/>
          <w:color w:val="C0000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lang w:val="en-US" w:eastAsia="zh-CN"/>
        </w:rPr>
        <w:t>查询月薪大于1500，（并且）有奖金的雇员信息：</w:t>
      </w: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select * from emp where sal&gt;1500 and comm is not null ;</w:t>
      </w:r>
    </w:p>
    <w:p>
      <w:pPr>
        <w:rPr>
          <w:rFonts w:hint="eastAsia" w:ascii="微软雅黑" w:hAnsi="微软雅黑" w:eastAsia="微软雅黑" w:cs="微软雅黑"/>
          <w:color w:val="auto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lang w:val="en-US" w:eastAsia="zh-CN"/>
        </w:rPr>
        <w:t>查询月新大于1500或者有奖金的雇员信息：</w:t>
      </w: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select * from emp where sal&gt;1500 or comm is not null;</w:t>
      </w:r>
    </w:p>
    <w:p>
      <w:pPr>
        <w:rPr>
          <w:rFonts w:hint="eastAsia" w:ascii="微软雅黑" w:hAnsi="微软雅黑" w:eastAsia="微软雅黑" w:cs="微软雅黑"/>
          <w:color w:val="auto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lang w:val="en-US" w:eastAsia="zh-CN"/>
        </w:rPr>
        <w:t>Not 有取反的意思：</w:t>
      </w:r>
    </w:p>
    <w:p>
      <w:pPr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lang w:val="en-US" w:eastAsia="zh-CN"/>
        </w:rPr>
        <w:t>如查询月薪不大于1500或者没有奖金的雇员信息：</w:t>
      </w: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select * from emp where not(sal&gt;1500 and comm is not null) ;</w:t>
      </w:r>
    </w:p>
    <w:p>
      <w:pPr>
        <w:rPr>
          <w:rFonts w:hint="eastAsia" w:ascii="微软雅黑" w:hAnsi="微软雅黑" w:eastAsia="微软雅黑" w:cs="微软雅黑"/>
          <w:color w:val="C0000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lang w:val="en-US" w:eastAsia="zh-CN"/>
        </w:rPr>
        <w:t>即： “大于....and有...”  取反为“不大于...or 没有...”</w:t>
      </w:r>
    </w:p>
    <w:p>
      <w:pPr>
        <w:rPr>
          <w:rFonts w:hint="eastAsia" w:ascii="微软雅黑" w:hAnsi="微软雅黑" w:eastAsia="微软雅黑" w:cs="微软雅黑"/>
          <w:color w:va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lang w:val="en-US" w:eastAsia="zh-CN"/>
        </w:rPr>
        <w:t>即： “大于...and 有...”  相当于“NOT (不大于...or 没有...）”</w:t>
      </w:r>
    </w:p>
    <w:p>
      <w:pPr>
        <w:rPr>
          <w:rFonts w:hint="eastAsia" w:ascii="微软雅黑" w:hAnsi="微软雅黑" w:eastAsia="微软雅黑" w:cs="微软雅黑"/>
          <w:color w:val="auto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lang w:val="en-US" w:eastAsia="zh-CN"/>
        </w:rPr>
        <w:t>查询月薪大于1500小于3000的雇员信息：</w:t>
      </w: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select * from emp where sal&gt;1500  and sal&lt;3000 ;</w:t>
      </w:r>
    </w:p>
    <w:p>
      <w:pPr>
        <w:rPr>
          <w:rFonts w:hint="eastAsia" w:ascii="微软雅黑" w:hAnsi="微软雅黑" w:eastAsia="微软雅黑" w:cs="微软雅黑"/>
          <w:color w:val="auto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bCs/>
          <w:i/>
          <w:iCs/>
          <w:color w:val="auto"/>
          <w:sz w:val="30"/>
          <w:szCs w:val="3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/>
          <w:iCs/>
          <w:color w:val="auto"/>
          <w:sz w:val="30"/>
          <w:szCs w:val="30"/>
          <w:lang w:val="en-US" w:eastAsia="zh-CN"/>
        </w:rPr>
        <w:t>Between and</w:t>
      </w:r>
    </w:p>
    <w:p>
      <w:pPr>
        <w:jc w:val="center"/>
        <w:rPr>
          <w:rFonts w:hint="eastAsia" w:ascii="微软雅黑" w:hAnsi="微软雅黑" w:eastAsia="微软雅黑" w:cs="微软雅黑"/>
          <w:b/>
          <w:bCs/>
          <w:i/>
          <w:iCs/>
          <w:color w:val="auto"/>
          <w:sz w:val="30"/>
          <w:szCs w:val="3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/>
          <w:iCs/>
          <w:color w:val="auto"/>
          <w:sz w:val="30"/>
          <w:szCs w:val="30"/>
          <w:lang w:val="en-US" w:eastAsia="zh-CN"/>
        </w:rPr>
        <w:t>（数值和日期的）</w:t>
      </w:r>
    </w:p>
    <w:p>
      <w:pPr>
        <w:jc w:val="both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select * from emp where sal between 1500 and 3000 ;</w:t>
      </w:r>
    </w:p>
    <w:p>
      <w:pPr>
        <w:jc w:val="both"/>
        <w:rPr>
          <w:rFonts w:hint="eastAsia" w:ascii="微软雅黑" w:hAnsi="微软雅黑" w:eastAsia="微软雅黑" w:cs="微软雅黑"/>
          <w:color w:va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lang w:val="en-US" w:eastAsia="zh-CN"/>
        </w:rPr>
        <w:t>相当于 ： =&lt;sal&lt;=</w:t>
      </w:r>
    </w:p>
    <w:p>
      <w:pPr>
        <w:jc w:val="both"/>
        <w:rPr>
          <w:rFonts w:hint="eastAsia" w:ascii="微软雅黑" w:hAnsi="微软雅黑" w:eastAsia="微软雅黑" w:cs="微软雅黑"/>
          <w:color w:val="auto"/>
          <w:lang w:val="en-US" w:eastAsia="zh-CN"/>
        </w:rPr>
      </w:pPr>
    </w:p>
    <w:p>
      <w:p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47615" cy="1114425"/>
            <wp:effectExtent l="0" t="0" r="63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1823720"/>
            <wp:effectExtent l="0" t="0" r="762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如select * from emp where hiredate between  '01-1月 -81' and '31-12月 -81' ;</w:t>
      </w:r>
    </w:p>
    <w:p>
      <w:pPr>
        <w:jc w:val="both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Between and 支持数字和日期的查询</w:t>
      </w:r>
    </w:p>
    <w:p>
      <w:p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152390" cy="1057275"/>
            <wp:effectExtent l="0" t="0" r="1016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字符、日期等需要用</w:t>
      </w:r>
      <w:r>
        <w:rPr>
          <w:rFonts w:hint="eastAsia" w:ascii="微软雅黑" w:hAnsi="微软雅黑" w:eastAsia="微软雅黑" w:cs="微软雅黑"/>
          <w:lang w:val="en-US" w:eastAsia="zh-CN"/>
        </w:rPr>
        <w:t>’ ‘ 括起来</w:t>
      </w:r>
    </w:p>
    <w:p>
      <w:p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查询时</w:t>
      </w:r>
      <w:r>
        <w:rPr>
          <w:rFonts w:hint="eastAsia" w:ascii="微软雅黑" w:hAnsi="微软雅黑" w:eastAsia="微软雅黑" w:cs="微软雅黑"/>
          <w:color w:val="C00000"/>
          <w:lang w:eastAsia="zh-CN"/>
        </w:rPr>
        <w:t>条件的编写</w:t>
      </w:r>
      <w:r>
        <w:rPr>
          <w:rFonts w:hint="eastAsia" w:ascii="微软雅黑" w:hAnsi="微软雅黑" w:eastAsia="微软雅黑" w:cs="微软雅黑"/>
          <w:lang w:eastAsia="zh-CN"/>
        </w:rPr>
        <w:t>注意区分大小写</w:t>
      </w:r>
    </w:p>
    <w:p>
      <w:p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jc w:val="both"/>
        <w:rPr>
          <w:rFonts w:hint="eastAsia" w:ascii="微软雅黑" w:hAnsi="微软雅黑" w:eastAsia="微软雅黑" w:cs="微软雅黑"/>
          <w:color w:val="C00000"/>
          <w:lang w:eastAsia="zh-CN"/>
        </w:rPr>
      </w:pPr>
      <w:r>
        <w:rPr>
          <w:rFonts w:hint="eastAsia" w:ascii="微软雅黑" w:hAnsi="微软雅黑" w:eastAsia="微软雅黑" w:cs="微软雅黑"/>
          <w:color w:val="C00000"/>
          <w:lang w:eastAsia="zh-CN"/>
        </w:rPr>
        <w:t>查询姓名为</w:t>
      </w: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SMITH的雇员信息：</w:t>
      </w:r>
      <w:r>
        <w:rPr>
          <w:rFonts w:hint="eastAsia" w:ascii="微软雅黑" w:hAnsi="微软雅黑" w:eastAsia="微软雅黑" w:cs="微软雅黑"/>
          <w:color w:val="C00000"/>
          <w:lang w:eastAsia="zh-CN"/>
        </w:rPr>
        <w:t>select * from emp where ename='SMITH' ;</w:t>
      </w:r>
    </w:p>
    <w:p>
      <w:pPr>
        <w:jc w:val="both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bCs/>
          <w:i/>
          <w:iCs/>
          <w:color w:val="00B050"/>
          <w:sz w:val="30"/>
          <w:szCs w:val="3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/>
          <w:iCs/>
          <w:color w:val="00B050"/>
          <w:sz w:val="30"/>
          <w:szCs w:val="30"/>
          <w:lang w:val="en-US" w:eastAsia="zh-CN"/>
        </w:rPr>
        <w:t>IN操作符和NOT IN（重点）</w:t>
      </w:r>
    </w:p>
    <w:p>
      <w:pPr>
        <w:jc w:val="both"/>
        <w:rPr>
          <w:rFonts w:hint="eastAsia" w:ascii="微软雅黑" w:hAnsi="微软雅黑" w:eastAsia="微软雅黑" w:cs="微软雅黑"/>
        </w:rPr>
      </w:pPr>
    </w:p>
    <w:p>
      <w:pPr>
        <w:jc w:val="both"/>
        <w:rPr>
          <w:rFonts w:hint="eastAsia" w:ascii="微软雅黑" w:hAnsi="微软雅黑" w:eastAsia="微软雅黑" w:cs="微软雅黑"/>
        </w:rPr>
      </w:pPr>
    </w:p>
    <w:p>
      <w:p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1313815"/>
            <wp:effectExtent l="0" t="0" r="4445" b="63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查询empno为7369、7499、7521的雇员信息：</w:t>
      </w:r>
    </w:p>
    <w:p>
      <w:pPr>
        <w:jc w:val="both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 xml:space="preserve"> select * from emp where empno in (7369,7499,7521) ;</w:t>
      </w:r>
    </w:p>
    <w:p>
      <w:pPr>
        <w:jc w:val="both"/>
        <w:rPr>
          <w:rFonts w:hint="eastAsia" w:ascii="微软雅黑" w:hAnsi="微软雅黑" w:eastAsia="微软雅黑" w:cs="微软雅黑"/>
          <w:color w:val="C00000"/>
          <w:lang w:val="en-US" w:eastAsia="zh-CN"/>
        </w:rPr>
      </w:pPr>
    </w:p>
    <w:p>
      <w:p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IN操作符不仅可以用在数字，还可用在字符串上，只是有无’’的区别</w:t>
      </w:r>
    </w:p>
    <w:p>
      <w:pPr>
        <w:jc w:val="both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 xml:space="preserve">查询ename为SMITH.ALLEN.WARD的雇员信息： </w:t>
      </w:r>
    </w:p>
    <w:p>
      <w:p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select * from emp where ename in ('SMITH','ALLEN','WARD') ;</w:t>
      </w:r>
    </w:p>
    <w:p>
      <w:p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bCs/>
          <w:i/>
          <w:iCs/>
          <w:color w:val="7030A0"/>
          <w:sz w:val="52"/>
          <w:szCs w:val="5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/>
          <w:iCs/>
          <w:color w:val="7030A0"/>
          <w:sz w:val="52"/>
          <w:szCs w:val="52"/>
          <w:lang w:val="en-US" w:eastAsia="zh-CN"/>
        </w:rPr>
        <w:t>LIKE(重点)</w:t>
      </w:r>
    </w:p>
    <w:p>
      <w:p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5240" cy="561975"/>
            <wp:effectExtent l="0" t="0" r="10160" b="952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99990" cy="847725"/>
            <wp:effectExtent l="0" t="0" r="10160" b="9525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%   ：表示任意长度字符（即长度可以是0）</w:t>
      </w:r>
    </w:p>
    <w:p>
      <w:pPr>
        <w:jc w:val="both"/>
        <w:rPr>
          <w:rFonts w:hint="eastAsia" w:ascii="微软雅黑" w:hAnsi="微软雅黑" w:eastAsia="微软雅黑" w:cs="微软雅黑"/>
        </w:rPr>
      </w:pPr>
    </w:p>
    <w:p>
      <w:p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2540635"/>
            <wp:effectExtent l="0" t="0" r="5080" b="12065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</w:rPr>
      </w:pPr>
    </w:p>
    <w:p>
      <w:pPr>
        <w:jc w:val="both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eastAsia="zh-CN"/>
        </w:rPr>
        <w:t>查询</w:t>
      </w: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ename以M开头的雇员信息： select * from emp where ename like 'M%' ;</w:t>
      </w:r>
    </w:p>
    <w:p>
      <w:pPr>
        <w:jc w:val="both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eastAsia="zh-CN"/>
        </w:rPr>
        <w:t>查询</w:t>
      </w: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ename第二个字符为M的雇员信息：select * from emp where ename like '_M%' ;</w:t>
      </w:r>
    </w:p>
    <w:p>
      <w:pPr>
        <w:jc w:val="both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eastAsia="zh-CN"/>
        </w:rPr>
        <w:t>查询</w:t>
      </w: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ename中有M的雇员信息： select * from emp where ename like '%M%' ;</w:t>
      </w:r>
    </w:p>
    <w:p>
      <w:p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both"/>
        <w:rPr>
          <w:rFonts w:hint="eastAsia" w:ascii="微软雅黑" w:hAnsi="微软雅黑" w:eastAsia="微软雅黑" w:cs="微软雅黑"/>
        </w:rPr>
      </w:pPr>
    </w:p>
    <w:p>
      <w:p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52365" cy="542925"/>
            <wp:effectExtent l="0" t="0" r="635" b="952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</w:rPr>
      </w:pPr>
    </w:p>
    <w:p>
      <w:p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查询雇佣日期在81年的雇员信息：</w:t>
      </w:r>
    </w:p>
    <w:p>
      <w:p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  Select * from emp where hiredate between</w:t>
      </w: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 xml:space="preserve">  '01-1月 -81' and '31-12月 -81' ;</w:t>
      </w:r>
    </w:p>
    <w:p>
      <w:p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  Select * from emp where hiredate like ‘%81’;</w:t>
      </w:r>
    </w:p>
    <w:p>
      <w:p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lang w:val="en-US" w:eastAsia="zh-CN"/>
        </w:rPr>
        <w:t>查询月薪中带5的雇员信息：select * from emp where sal like '%5%' ;</w:t>
      </w:r>
    </w:p>
    <w:p>
      <w:pPr>
        <w:rPr>
          <w:rFonts w:hint="eastAsia" w:ascii="微软雅黑" w:hAnsi="微软雅黑" w:eastAsia="微软雅黑" w:cs="微软雅黑"/>
          <w:color w:val="auto"/>
          <w:lang w:val="en-US" w:eastAsia="zh-CN"/>
        </w:rPr>
      </w:pPr>
    </w:p>
    <w:p>
      <w:pPr>
        <w:jc w:val="both"/>
        <w:rPr>
          <w:rFonts w:hint="eastAsia" w:ascii="微软雅黑" w:hAnsi="微软雅黑" w:eastAsia="微软雅黑" w:cs="微软雅黑"/>
          <w:b/>
          <w:bCs/>
          <w:i/>
          <w:iCs/>
          <w:color w:val="auto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/>
          <w:iCs/>
          <w:color w:val="auto"/>
          <w:sz w:val="28"/>
          <w:szCs w:val="28"/>
          <w:lang w:val="en-US" w:eastAsia="zh-CN"/>
        </w:rPr>
        <w:t>注：like语句后一般有  ’’     数字形式也不例外加上’ ’</w:t>
      </w: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  <w:t xml:space="preserve">&gt;  &lt;  =  &gt;=  &lt;=  </w:t>
      </w: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  <w:t>不等于：&lt;&gt;   或  !=</w:t>
      </w: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bCs/>
          <w:i/>
          <w:iCs/>
          <w:color w:val="auto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/>
          <w:iCs/>
          <w:color w:val="auto"/>
          <w:sz w:val="21"/>
          <w:szCs w:val="21"/>
          <w:lang w:val="en-US" w:eastAsia="zh-CN"/>
        </w:rPr>
        <w:t>Order  by</w:t>
      </w:r>
    </w:p>
    <w:p>
      <w:pPr>
        <w:jc w:val="both"/>
        <w:rPr>
          <w:rFonts w:hint="eastAsia" w:ascii="微软雅黑" w:hAnsi="微软雅黑" w:eastAsia="微软雅黑" w:cs="微软雅黑"/>
          <w:b/>
          <w:bCs/>
          <w:i/>
          <w:iCs/>
          <w:color w:val="auto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104765" cy="1362075"/>
            <wp:effectExtent l="0" t="0" r="635" b="952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  <w:b/>
          <w:bCs/>
          <w:i/>
          <w:iCs/>
          <w:color w:val="auto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/>
          <w:iCs/>
          <w:color w:val="auto"/>
          <w:sz w:val="21"/>
          <w:szCs w:val="21"/>
          <w:lang w:val="en-US" w:eastAsia="zh-CN"/>
        </w:rPr>
        <w:t>Asc：升序   （默认）</w:t>
      </w:r>
    </w:p>
    <w:p>
      <w:pPr>
        <w:jc w:val="both"/>
        <w:rPr>
          <w:rFonts w:hint="eastAsia" w:ascii="微软雅黑" w:hAnsi="微软雅黑" w:eastAsia="微软雅黑" w:cs="微软雅黑"/>
          <w:b/>
          <w:bCs/>
          <w:i/>
          <w:iCs/>
          <w:color w:val="auto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/>
          <w:iCs/>
          <w:color w:val="auto"/>
          <w:sz w:val="21"/>
          <w:szCs w:val="21"/>
          <w:lang w:val="en-US" w:eastAsia="zh-CN"/>
        </w:rPr>
        <w:t>Desc：降序</w:t>
      </w:r>
    </w:p>
    <w:p>
      <w:pPr>
        <w:jc w:val="both"/>
        <w:rPr>
          <w:rFonts w:hint="eastAsia" w:ascii="微软雅黑" w:hAnsi="微软雅黑" w:eastAsia="微软雅黑" w:cs="微软雅黑"/>
          <w:b/>
          <w:bCs/>
          <w:i/>
          <w:iCs/>
          <w:color w:val="auto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/>
          <w:iCs/>
          <w:color w:val="auto"/>
          <w:sz w:val="21"/>
          <w:szCs w:val="21"/>
          <w:lang w:val="en-US" w:eastAsia="zh-CN"/>
        </w:rPr>
        <w:t>排序语句在最后执行</w:t>
      </w:r>
    </w:p>
    <w:p>
      <w:pPr>
        <w:jc w:val="both"/>
        <w:rPr>
          <w:rFonts w:hint="eastAsia" w:ascii="微软雅黑" w:hAnsi="微软雅黑" w:eastAsia="微软雅黑" w:cs="微软雅黑"/>
          <w:b/>
          <w:bCs/>
          <w:i/>
          <w:iCs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  <w:t>按工资降序排列，工资相同用按雇佣日期从早到晚排序：</w:t>
      </w: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FF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FF"/>
          <w:sz w:val="21"/>
          <w:szCs w:val="21"/>
          <w:lang w:val="en-US" w:eastAsia="zh-CN"/>
        </w:rPr>
        <w:t xml:space="preserve">select * </w:t>
      </w: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FF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FF"/>
          <w:sz w:val="21"/>
          <w:szCs w:val="21"/>
          <w:lang w:val="en-US" w:eastAsia="zh-CN"/>
        </w:rPr>
        <w:t>from emp</w:t>
      </w: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FF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FF"/>
          <w:sz w:val="21"/>
          <w:szCs w:val="21"/>
          <w:lang w:val="en-US" w:eastAsia="zh-CN"/>
        </w:rPr>
        <w:t>order by sal desc ,hiredate;</w:t>
      </w: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bCs/>
          <w:i/>
          <w:iCs/>
          <w:color w:val="auto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/>
          <w:iCs/>
          <w:color w:val="auto"/>
          <w:sz w:val="21"/>
          <w:szCs w:val="21"/>
          <w:lang w:val="en-US" w:eastAsia="zh-CN"/>
        </w:rPr>
        <w:t>单行函数（重点）</w:t>
      </w:r>
    </w:p>
    <w:p>
      <w:pPr>
        <w:jc w:val="center"/>
        <w:rPr>
          <w:rFonts w:hint="eastAsia" w:ascii="微软雅黑" w:hAnsi="微软雅黑" w:eastAsia="微软雅黑" w:cs="微软雅黑"/>
          <w:b/>
          <w:bCs/>
          <w:i/>
          <w:iCs/>
          <w:color w:val="auto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/>
          <w:iCs/>
          <w:color w:val="auto"/>
          <w:sz w:val="21"/>
          <w:szCs w:val="21"/>
          <w:lang w:val="en-US" w:eastAsia="zh-CN"/>
        </w:rPr>
        <w:t>（其中DECODE()函数最重要）</w:t>
      </w:r>
    </w:p>
    <w:p>
      <w:pPr>
        <w:jc w:val="center"/>
        <w:rPr>
          <w:rFonts w:hint="eastAsia" w:ascii="微软雅黑" w:hAnsi="微软雅黑" w:eastAsia="微软雅黑" w:cs="微软雅黑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jc w:val="center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57140" cy="2476500"/>
            <wp:effectExtent l="0" t="0" r="1016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</w:pPr>
    </w:p>
    <w:p>
      <w:pPr>
        <w:numPr>
          <w:ilvl w:val="0"/>
          <w:numId w:val="1"/>
        </w:numPr>
        <w:jc w:val="center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  <w:t>字符函数：大小写转换、统计字符数等</w:t>
      </w: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  <w:t>如不确定smith的每个字母大小情况下查询他的信息</w:t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833755"/>
            <wp:effectExtent l="0" t="0" r="5080" b="444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3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UPPER:转换为大写</w:t>
      </w:r>
    </w:p>
    <w:p>
      <w:p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LOWER:转换为小写</w:t>
      </w:r>
    </w:p>
    <w:p>
      <w:p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INITCAP:第一个字母大写</w:t>
      </w:r>
    </w:p>
    <w:p>
      <w:p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133340" cy="2885440"/>
            <wp:effectExtent l="0" t="0" r="10160" b="1016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</w:rPr>
      </w:pPr>
    </w:p>
    <w:p>
      <w:pPr>
        <w:jc w:val="both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38090" cy="600075"/>
            <wp:effectExtent l="0" t="0" r="10160" b="952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  <w:b/>
          <w:bCs/>
          <w:i/>
          <w:iCs/>
          <w:color w:val="0000FF"/>
          <w:sz w:val="30"/>
          <w:szCs w:val="3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/>
          <w:iCs/>
          <w:color w:val="0000FF"/>
          <w:sz w:val="30"/>
          <w:szCs w:val="30"/>
          <w:lang w:val="en-US" w:eastAsia="zh-CN"/>
        </w:rPr>
        <w:t>Substr（）函数截取从0和从1开始都是一样的效果（0,3）（1,3）</w:t>
      </w:r>
    </w:p>
    <w:p>
      <w:pPr>
        <w:jc w:val="both"/>
        <w:rPr>
          <w:rFonts w:hint="eastAsia" w:ascii="微软雅黑" w:hAnsi="微软雅黑" w:eastAsia="微软雅黑" w:cs="微软雅黑"/>
          <w:b/>
          <w:bCs/>
          <w:i/>
          <w:iCs/>
          <w:color w:val="auto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/>
          <w:iCs/>
          <w:color w:val="auto"/>
          <w:sz w:val="21"/>
          <w:szCs w:val="21"/>
          <w:lang w:val="en-US" w:eastAsia="zh-CN"/>
        </w:rPr>
        <w:t>Substr(‘hello’,1,3):从第一个开始截取三个</w:t>
      </w:r>
    </w:p>
    <w:p>
      <w:pPr>
        <w:jc w:val="both"/>
        <w:rPr>
          <w:rFonts w:hint="eastAsia" w:ascii="微软雅黑" w:hAnsi="微软雅黑" w:eastAsia="微软雅黑" w:cs="微软雅黑"/>
          <w:b/>
          <w:bCs/>
          <w:i/>
          <w:iCs/>
          <w:color w:val="auto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/>
          <w:iCs/>
          <w:color w:val="auto"/>
          <w:sz w:val="21"/>
          <w:szCs w:val="21"/>
          <w:lang w:val="en-US" w:eastAsia="zh-CN"/>
        </w:rPr>
        <w:t>Substr(‘hello’-3,3):截取倒数三个字母</w:t>
      </w: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1"/>
        </w:numPr>
        <w:jc w:val="center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数值函数：四舍五入、截断小数点、取余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 四舍五入：round（）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789.536</w:t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438015" cy="914400"/>
            <wp:effectExtent l="0" t="0" r="635" b="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789.536保留两位小数四舍五入</w:t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342765" cy="800100"/>
            <wp:effectExtent l="0" t="0" r="635" b="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342640" cy="781050"/>
            <wp:effectExtent l="0" t="0" r="10160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both"/>
        <w:rPr>
          <w:rFonts w:hint="eastAsia" w:ascii="微软雅黑" w:hAnsi="微软雅黑" w:eastAsia="微软雅黑" w:cs="微软雅黑"/>
        </w:rPr>
      </w:pPr>
    </w:p>
    <w:p>
      <w:p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截断小数点：</w:t>
      </w:r>
      <w:r>
        <w:rPr>
          <w:rFonts w:hint="eastAsia" w:ascii="微软雅黑" w:hAnsi="微软雅黑" w:eastAsia="微软雅黑" w:cs="微软雅黑"/>
          <w:lang w:val="en-US" w:eastAsia="zh-CN"/>
        </w:rPr>
        <w:t>trunc（）</w:t>
      </w:r>
    </w:p>
    <w:p>
      <w:p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2409190"/>
            <wp:effectExtent l="0" t="0" r="7620" b="1016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789.536不保留小数</w:t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447415" cy="800100"/>
            <wp:effectExtent l="0" t="0" r="635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789.536保留两位小数</w:t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380740" cy="942975"/>
            <wp:effectExtent l="0" t="0" r="10160" b="9525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789.536</w:t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04515" cy="771525"/>
            <wp:effectExtent l="0" t="0" r="635" b="9525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取余：mod（）</w:t>
      </w:r>
    </w:p>
    <w:p>
      <w:p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15/3的余数</w:t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713990" cy="800100"/>
            <wp:effectExtent l="0" t="0" r="10160" b="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</w:rPr>
      </w:pPr>
    </w:p>
    <w:p>
      <w:p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1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日期函数（重点）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38090" cy="3304540"/>
            <wp:effectExtent l="0" t="0" r="10160" b="1016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进入公司的星期数（四舍五入）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761740" cy="3028315"/>
            <wp:effectExtent l="0" t="0" r="10160" b="63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666365" cy="114300"/>
            <wp:effectExtent l="0" t="0" r="635" b="0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查询雇佣日期到当前日期的月数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90465" cy="2971165"/>
            <wp:effectExtent l="0" t="0" r="635" b="635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297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Months_between(大日期，小日期)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一般程序中有小数点是用round函数进行四舍五入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09340" cy="152400"/>
            <wp:effectExtent l="0" t="0" r="10160" b="0"/>
            <wp:docPr id="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当前日期加上四个月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599690" cy="1085850"/>
            <wp:effectExtent l="0" t="0" r="10160" b="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533650" cy="161925"/>
            <wp:effectExtent l="0" t="0" r="0" b="9525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如：下一个星期一是什么时候（今天是</w:t>
      </w:r>
      <w:r>
        <w:rPr>
          <w:rFonts w:hint="eastAsia" w:ascii="微软雅黑" w:hAnsi="微软雅黑" w:eastAsia="微软雅黑" w:cs="微软雅黑"/>
          <w:lang w:val="en-US" w:eastAsia="zh-CN"/>
        </w:rPr>
        <w:t>2017.4.17.星期一</w:t>
      </w:r>
      <w:r>
        <w:rPr>
          <w:rFonts w:hint="eastAsia" w:ascii="微软雅黑" w:hAnsi="微软雅黑" w:eastAsia="微软雅黑" w:cs="微软雅黑"/>
          <w:lang w:eastAsia="zh-CN"/>
        </w:rPr>
        <w:t>）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866515" cy="800100"/>
            <wp:effectExtent l="0" t="0" r="635" b="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然而下一个星期二（今天是2017.4.17.星期一）则是4.18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847465" cy="876300"/>
            <wp:effectExtent l="0" t="0" r="635" b="0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457450" cy="171450"/>
            <wp:effectExtent l="0" t="0" r="0" b="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5240" cy="2152650"/>
            <wp:effectExtent l="0" t="0" r="10160" b="0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本月最后一天：select last_day(sysdate) from dual;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456940" cy="866775"/>
            <wp:effectExtent l="0" t="0" r="10160" b="9525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1"/>
        </w:numPr>
        <w:jc w:val="center"/>
        <w:rPr>
          <w:rFonts w:hint="eastAsia" w:ascii="微软雅黑" w:hAnsi="微软雅黑" w:eastAsia="微软雅黑" w:cs="微软雅黑"/>
          <w:b/>
          <w:bCs/>
          <w:i/>
          <w:iCs/>
          <w:color w:val="5B9BD5" w:themeColor="accent1"/>
          <w:sz w:val="48"/>
          <w:szCs w:val="48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i/>
          <w:iCs/>
          <w:color w:val="5B9BD5" w:themeColor="accent1"/>
          <w:sz w:val="48"/>
          <w:szCs w:val="48"/>
          <w:lang w:val="en-US" w:eastAsia="zh-CN"/>
          <w14:textFill>
            <w14:solidFill>
              <w14:schemeClr w14:val="accent1"/>
            </w14:solidFill>
          </w14:textFill>
        </w:rPr>
        <w:t>转换函数（最重要）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  <w:t>To_char()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  <w:t>To_number()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  <w:t>To_date()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auto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To_char()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[日期的拆分和数字的格式化]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57140" cy="1524000"/>
            <wp:effectExtent l="0" t="0" r="10160" b="0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将hiredate按照yyyy mm dd形式查找出来：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select empno,ename,to_char(hiredate,'yyyy') year,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to_char(hiredate,'mm') months,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to_char(hiredate,'dd') day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from emp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auto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76165" cy="3237865"/>
            <wp:effectExtent l="0" t="0" r="635" b="635"/>
            <wp:docPr id="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3237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将hiredate按照yyyy-mm-dd形式查找出来：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FF000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FF0000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lang w:val="en-US" w:eastAsia="zh-CN"/>
        </w:rPr>
        <w:t xml:space="preserve">select empno,ename,to_char(hiredate,'yyyy-mm-dd') 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FF0000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lang w:val="en-US" w:eastAsia="zh-CN"/>
        </w:rPr>
        <w:t>from emp ;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304665" cy="2952115"/>
            <wp:effectExtent l="0" t="0" r="635" b="635"/>
            <wp:docPr id="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5240" cy="333375"/>
            <wp:effectExtent l="0" t="0" r="10160" b="9525"/>
            <wp:docPr id="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如：select empno,ename,to_char(hiredate,'fmyyyy-mm-dd') 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 from emp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42840" cy="2952115"/>
            <wp:effectExtent l="0" t="0" r="10160" b="635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C00000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除了以上日期可以用到to_char()函数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C0000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还有数字的格式化需要用到to_cha()函数如</w:t>
      </w:r>
      <w:r>
        <w:rPr>
          <w:rFonts w:hint="eastAsia" w:ascii="微软雅黑" w:hAnsi="微软雅黑" w:eastAsia="微软雅黑" w:cs="微软雅黑"/>
          <w:lang w:val="en-US" w:eastAsia="zh-CN"/>
        </w:rPr>
        <w:t>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查询雇员编号、姓名、工资（其中工资每三位一“，”并且加上单位）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其中：用“9”表示一位数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   $:表示美元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   L:表示当地单位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如：select empno,ename,to_char(sal,'$999,999') from emp ;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71390" cy="2790190"/>
            <wp:effectExtent l="0" t="0" r="10160" b="10160"/>
            <wp:docPr id="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又如：select empno,ename,to_char(sal,'L999,999') from emp ;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599940" cy="2790190"/>
            <wp:effectExtent l="0" t="0" r="10160" b="10160"/>
            <wp:docPr id="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To_number()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（字符换成数字）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(字符型一般有‘’【改变列名除外】；如‘123’表示的是字符串)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select to_number('123')+to_number('125') from dual ;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18990" cy="866775"/>
            <wp:effectExtent l="0" t="0" r="10160" b="9525"/>
            <wp:docPr id="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To_date()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（字符串变为date型）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如：把字符串‘2017-4-17’变为date类型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FF0000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lang w:val="en-US" w:eastAsia="zh-CN"/>
        </w:rPr>
        <w:t>select to_date('2017-4-17','yyyy-mm-dd') from dual ;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438015" cy="800100"/>
            <wp:effectExtent l="0" t="0" r="635" b="0"/>
            <wp:docPr id="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这样会把字符串形式变为Oracle默认的日期（date）类型形式：17-4月 -17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1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通用函数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{NVL()函数、}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NVL()函数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123815" cy="3618865"/>
            <wp:effectExtent l="0" t="0" r="635" b="635"/>
            <wp:docPr id="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14265" cy="409575"/>
            <wp:effectExtent l="0" t="0" r="635" b="9525"/>
            <wp:docPr id="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09415" cy="2305050"/>
            <wp:effectExtent l="0" t="0" r="635" b="0"/>
            <wp:docPr id="7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计算年薪（包括奖金</w:t>
      </w:r>
      <w:r>
        <w:rPr>
          <w:rFonts w:hint="eastAsia" w:ascii="微软雅黑" w:hAnsi="微软雅黑" w:eastAsia="微软雅黑" w:cs="微软雅黑"/>
          <w:lang w:val="en-US" w:eastAsia="zh-CN"/>
        </w:rPr>
        <w:t>comm</w:t>
      </w:r>
      <w:r>
        <w:rPr>
          <w:rFonts w:hint="eastAsia" w:ascii="微软雅黑" w:hAnsi="微软雅黑" w:eastAsia="微软雅黑" w:cs="微软雅黑"/>
          <w:lang w:eastAsia="zh-CN"/>
        </w:rPr>
        <w:t>）：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color w:val="FF0000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lang w:val="en-US" w:eastAsia="zh-CN"/>
        </w:rPr>
        <w:t>select empno,ename,NVL(comm,0),(sal+NVL(comm,0)*12) 年薪 from emp ;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2649855"/>
            <wp:effectExtent l="0" t="0" r="2540" b="17145"/>
            <wp:docPr id="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color w:val="FF0000"/>
          <w:sz w:val="48"/>
          <w:szCs w:val="48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48"/>
          <w:szCs w:val="48"/>
          <w:lang w:val="en-US" w:eastAsia="zh-CN"/>
        </w:rPr>
        <w:t>DECODE()函数【重点】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104765" cy="1466850"/>
            <wp:effectExtent l="0" t="0" r="635" b="0"/>
            <wp:docPr id="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预先确定输入的是</w:t>
      </w:r>
      <w:r>
        <w:rPr>
          <w:rFonts w:hint="eastAsia" w:ascii="微软雅黑" w:hAnsi="微软雅黑" w:eastAsia="微软雅黑" w:cs="微软雅黑"/>
          <w:lang w:val="en-US" w:eastAsia="zh-CN"/>
        </w:rPr>
        <w:t>100；</w:t>
      </w:r>
      <w:r>
        <w:rPr>
          <w:rFonts w:hint="eastAsia" w:ascii="微软雅黑" w:hAnsi="微软雅黑" w:eastAsia="微软雅黑" w:cs="微软雅黑"/>
          <w:lang w:eastAsia="zh-CN"/>
        </w:rPr>
        <w:t>如输入是</w:t>
      </w:r>
      <w:r>
        <w:rPr>
          <w:rFonts w:hint="eastAsia" w:ascii="微软雅黑" w:hAnsi="微软雅黑" w:eastAsia="微软雅黑" w:cs="微软雅黑"/>
          <w:lang w:val="en-US" w:eastAsia="zh-CN"/>
        </w:rPr>
        <w:t>100时输出姓陈，如输入200姓胡，如输入300姓王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select decode(100,100,'姓陈',200,'姓胡',300,'姓王')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from dual ;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399915" cy="1019175"/>
            <wp:effectExtent l="0" t="0" r="635" b="9525"/>
            <wp:docPr id="7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JOB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---------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CLERK：业务员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SALESMAN：销售员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PRESIDENT：总裁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MANAGER：经理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ANALYST：分析员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如要求：查询出雇员编号、姓名、工作（以上面的形式给出）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FF0000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lang w:val="en-US" w:eastAsia="zh-CN"/>
        </w:rPr>
        <w:t>select empno,ename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FF0000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lang w:val="en-US" w:eastAsia="zh-CN"/>
        </w:rPr>
        <w:t>decode(job,'CLERK','业务员','SALESMAN','销售员','PRESIDENT','总裁','MANAGER','经理','ANALYST','分析员')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FF0000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lang w:val="en-US" w:eastAsia="zh-CN"/>
        </w:rPr>
        <w:t>from emp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270125"/>
            <wp:effectExtent l="0" t="0" r="9525" b="15875"/>
            <wp:docPr id="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30"/>
          <w:szCs w:val="30"/>
          <w:lang w:val="en-US" w:eastAsia="zh-CN"/>
        </w:rPr>
      </w:pPr>
      <w:r>
        <w:rPr>
          <w:rFonts w:hint="eastAsia" w:ascii="微软雅黑" w:hAnsi="微软雅黑" w:eastAsia="微软雅黑" w:cs="微软雅黑"/>
          <w:sz w:val="30"/>
          <w:szCs w:val="30"/>
          <w:lang w:eastAsia="zh-CN"/>
        </w:rPr>
        <w:t>注：</w:t>
      </w:r>
      <w:r>
        <w:rPr>
          <w:rFonts w:hint="eastAsia" w:ascii="微软雅黑" w:hAnsi="微软雅黑" w:eastAsia="微软雅黑" w:cs="微软雅黑"/>
          <w:sz w:val="30"/>
          <w:szCs w:val="30"/>
          <w:lang w:val="en-US" w:eastAsia="zh-CN"/>
        </w:rPr>
        <w:t>CLERK、SALESMAN、PRESIDENT、MANAGER、ANALYST都要有  ’’ 符号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练习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28800" cy="219075"/>
            <wp:effectExtent l="0" t="0" r="0" b="952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1271905"/>
            <wp:effectExtent l="0" t="0" r="5080" b="4445"/>
            <wp:docPr id="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1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961640" cy="161925"/>
            <wp:effectExtent l="0" t="0" r="10160" b="9525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818765" cy="1647825"/>
            <wp:effectExtent l="0" t="0" r="635" b="9525"/>
            <wp:docPr id="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32"/>
          <w:szCs w:val="32"/>
          <w:lang w:eastAsia="zh-CN"/>
          <w14:glow w14:rad="101600">
            <w14:schemeClr w14:val="accent2">
              <w14:satMod w14:val="175000"/>
              <w14:alpha w14:val="60000"/>
            </w14:schemeClr>
          </w14:glow>
        </w:rPr>
      </w:pPr>
      <w:r>
        <w:rPr>
          <w:rFonts w:hint="eastAsia" w:ascii="微软雅黑" w:hAnsi="微软雅黑" w:eastAsia="微软雅黑" w:cs="微软雅黑"/>
          <w:sz w:val="32"/>
          <w:szCs w:val="32"/>
          <w:lang w:val="en-US" w:eastAsia="zh-CN"/>
          <w14:glow w14:rad="101600">
            <w14:schemeClr w14:val="accent2">
              <w14:satMod w14:val="175000"/>
              <w14:alpha w14:val="60000"/>
            </w14:schemeClr>
          </w14:glow>
        </w:rPr>
        <w:t>*****3.查询工资sal大于奖金comm的员工信息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2212975"/>
            <wp:effectExtent l="0" t="0" r="6350" b="15875"/>
            <wp:docPr id="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76425" cy="152400"/>
            <wp:effectExtent l="0" t="0" r="9525" b="0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850900"/>
            <wp:effectExtent l="0" t="0" r="6350" b="6350"/>
            <wp:docPr id="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  <w14:glow w14:rad="101600">
            <w14:schemeClr w14:val="accent2">
              <w14:satMod w14:val="175000"/>
              <w14:alpha w14:val="60000"/>
            </w14:schemeClr>
          </w14:glow>
        </w:rPr>
      </w:pPr>
      <w:r>
        <w:rPr>
          <w:rFonts w:hint="eastAsia" w:ascii="微软雅黑" w:hAnsi="微软雅黑" w:eastAsia="微软雅黑" w:cs="微软雅黑"/>
          <w:lang w:val="en-US" w:eastAsia="zh-CN"/>
          <w14:glow w14:rad="101600">
            <w14:schemeClr w14:val="accent2">
              <w14:satMod w14:val="175000"/>
              <w14:alpha w14:val="60000"/>
            </w14:schemeClr>
          </w14:glow>
        </w:rPr>
        <w:t>*********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14:glow w14:rad="101600">
            <w14:schemeClr w14:val="accent2">
              <w14:satMod w14:val="175000"/>
              <w14:alpha w14:val="60000"/>
            </w14:schemeClr>
          </w14:glow>
        </w:rPr>
      </w:pPr>
      <w:r>
        <w:rPr>
          <w:rFonts w:hint="eastAsia" w:ascii="微软雅黑" w:hAnsi="微软雅黑" w:eastAsia="微软雅黑" w:cs="微软雅黑"/>
          <w14:glow w14:rad="101600">
            <w14:schemeClr w14:val="accent2">
              <w14:satMod w14:val="175000"/>
              <w14:alpha w14:val="60000"/>
            </w14:schemeClr>
          </w14:glow>
        </w:rPr>
        <w:drawing>
          <wp:inline distT="0" distB="0" distL="114300" distR="114300">
            <wp:extent cx="4457065" cy="152400"/>
            <wp:effectExtent l="0" t="0" r="635" b="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1025525"/>
            <wp:effectExtent l="0" t="0" r="6985" b="3175"/>
            <wp:docPr id="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  <w14:glow w14:rad="139700">
            <w14:schemeClr w14:val="accent2">
              <w14:satMod w14:val="175000"/>
              <w14:alpha w14:val="60000"/>
            </w14:schemeClr>
          </w14:glow>
        </w:rPr>
        <w:t>*********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95240" cy="352425"/>
            <wp:effectExtent l="0" t="0" r="10160" b="9525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1552575"/>
            <wp:effectExtent l="0" t="0" r="6985" b="9525"/>
            <wp:docPr id="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76425" cy="152400"/>
            <wp:effectExtent l="0" t="0" r="9525" b="0"/>
            <wp:docPr id="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275965" cy="1162050"/>
            <wp:effectExtent l="0" t="0" r="635" b="0"/>
            <wp:docPr id="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094990" cy="180975"/>
            <wp:effectExtent l="0" t="0" r="10160" b="9525"/>
            <wp:docPr id="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1980565"/>
            <wp:effectExtent l="0" t="0" r="6985" b="635"/>
            <wp:docPr id="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********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295525" cy="219075"/>
            <wp:effectExtent l="0" t="0" r="9525" b="9525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t>（</w:t>
      </w:r>
      <w:r>
        <w:rPr>
          <w:rFonts w:hint="eastAsia" w:ascii="微软雅黑" w:hAnsi="微软雅黑" w:eastAsia="微软雅黑" w:cs="微软雅黑"/>
          <w:lang w:val="en-US" w:eastAsia="zh-CN"/>
        </w:rPr>
        <w:t>last_day()</w:t>
      </w:r>
      <w:r>
        <w:rPr>
          <w:rFonts w:hint="eastAsia" w:ascii="微软雅黑" w:hAnsi="微软雅黑" w:eastAsia="微软雅黑" w:cs="微软雅黑"/>
          <w:lang w:eastAsia="zh-CN"/>
        </w:rPr>
        <w:t>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**********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826135"/>
            <wp:effectExtent l="0" t="0" r="5715" b="12065"/>
            <wp:docPr id="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*****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28800" cy="180975"/>
            <wp:effectExtent l="0" t="0" r="0" b="9525"/>
            <wp:docPr id="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*****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2549525"/>
            <wp:effectExtent l="0" t="0" r="5715" b="3175"/>
            <wp:docPr id="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400300" cy="180975"/>
            <wp:effectExtent l="0" t="0" r="0" b="9525"/>
            <wp:docPr id="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418840" cy="2790190"/>
            <wp:effectExtent l="0" t="0" r="10160" b="10160"/>
            <wp:docPr id="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266950" cy="171450"/>
            <wp:effectExtent l="0" t="0" r="0" b="0"/>
            <wp:docPr id="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552065" cy="2247900"/>
            <wp:effectExtent l="0" t="0" r="635" b="0"/>
            <wp:docPr id="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05025" cy="314325"/>
            <wp:effectExtent l="0" t="0" r="9525" b="9525"/>
            <wp:docPr id="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637790" cy="2152650"/>
            <wp:effectExtent l="0" t="0" r="10160" b="0"/>
            <wp:docPr id="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71675" cy="200025"/>
            <wp:effectExtent l="0" t="0" r="9525" b="9525"/>
            <wp:docPr id="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523615" cy="2828290"/>
            <wp:effectExtent l="0" t="0" r="635" b="10160"/>
            <wp:docPr id="1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282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552065" cy="171450"/>
            <wp:effectExtent l="0" t="0" r="635" b="0"/>
            <wp:docPr id="1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923540" cy="2894965"/>
            <wp:effectExtent l="0" t="0" r="10160" b="635"/>
            <wp:docPr id="1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******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514600" cy="200025"/>
            <wp:effectExtent l="0" t="0" r="0" b="9525"/>
            <wp:docPr id="1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******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018915" cy="3056890"/>
            <wp:effectExtent l="0" t="0" r="635" b="10160"/>
            <wp:docPr id="1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*******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38350" cy="171450"/>
            <wp:effectExtent l="0" t="0" r="0" b="0"/>
            <wp:docPr id="1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*******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2327275"/>
            <wp:effectExtent l="0" t="0" r="5715" b="15875"/>
            <wp:docPr id="1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828415" cy="180975"/>
            <wp:effectExtent l="0" t="0" r="635" b="9525"/>
            <wp:docPr id="1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286000" cy="3066415"/>
            <wp:effectExtent l="0" t="0" r="0" b="635"/>
            <wp:docPr id="1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352290" cy="219075"/>
            <wp:effectExtent l="0" t="0" r="10160" b="9525"/>
            <wp:docPr id="1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409825" cy="3094990"/>
            <wp:effectExtent l="0" t="0" r="9525" b="10160"/>
            <wp:docPr id="1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******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142865" cy="333375"/>
            <wp:effectExtent l="0" t="0" r="635" b="9525"/>
            <wp:docPr id="1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******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2678430"/>
            <wp:effectExtent l="0" t="0" r="2540" b="7620"/>
            <wp:docPr id="11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*****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209290" cy="200025"/>
            <wp:effectExtent l="0" t="0" r="10160" b="9525"/>
            <wp:docPr id="1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******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752090" cy="2923540"/>
            <wp:effectExtent l="0" t="0" r="10160" b="10160"/>
            <wp:docPr id="11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********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495550" cy="180975"/>
            <wp:effectExtent l="0" t="0" r="0" b="9525"/>
            <wp:docPr id="11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********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969645"/>
            <wp:effectExtent l="0" t="0" r="5715" b="1905"/>
            <wp:docPr id="12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30"/>
          <w:szCs w:val="30"/>
          <w:lang w:eastAsia="zh-CN"/>
        </w:rPr>
      </w:pPr>
      <w:r>
        <w:rPr>
          <w:rFonts w:hint="eastAsia" w:ascii="微软雅黑" w:hAnsi="微软雅黑" w:eastAsia="微软雅黑" w:cs="微软雅黑"/>
          <w:sz w:val="30"/>
          <w:szCs w:val="30"/>
          <w:lang w:eastAsia="zh-CN"/>
        </w:rPr>
        <w:t>或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978535"/>
            <wp:effectExtent l="0" t="0" r="7620" b="12065"/>
            <wp:docPr id="12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******</w:t>
      </w:r>
    </w:p>
    <w:p>
      <w:pPr>
        <w:numPr>
          <w:ilvl w:val="0"/>
          <w:numId w:val="0"/>
        </w:numPr>
        <w:pBdr>
          <w:bottom w:val="dotted" w:color="auto" w:sz="24" w:space="0"/>
        </w:pBd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371725" cy="238125"/>
            <wp:effectExtent l="0" t="0" r="9525" b="9525"/>
            <wp:docPr id="11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85615" cy="2875915"/>
            <wp:effectExtent l="0" t="0" r="635" b="635"/>
            <wp:docPr id="12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028315" cy="238125"/>
            <wp:effectExtent l="0" t="0" r="635" b="9525"/>
            <wp:docPr id="11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81225" cy="1990725"/>
            <wp:effectExtent l="0" t="0" r="9525" b="9525"/>
            <wp:docPr id="12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pBdr>
          <w:bottom w:val="none" w:color="auto" w:sz="0" w:space="0"/>
        </w:pBd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pBdr>
          <w:top w:val="dotted" w:color="auto" w:sz="24" w:space="0"/>
          <w:bottom w:val="dotted" w:color="auto" w:sz="24" w:space="0"/>
        </w:pBd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pBdr>
          <w:bottom w:val="none" w:color="auto" w:sz="0" w:space="0"/>
        </w:pBd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847340" cy="209550"/>
            <wp:effectExtent l="0" t="0" r="10160" b="0"/>
            <wp:docPr id="11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FF"/>
          <w:sz w:val="48"/>
          <w:szCs w:val="48"/>
          <w:lang w:val="en-US" w:eastAsia="zh-CN"/>
        </w:rPr>
        <w:t>[mod():取余函数]</w:t>
      </w:r>
    </w:p>
    <w:p>
      <w:pPr>
        <w:numPr>
          <w:ilvl w:val="0"/>
          <w:numId w:val="0"/>
        </w:numPr>
        <w:pBdr>
          <w:top w:val="dotted" w:color="auto" w:sz="24" w:space="0"/>
          <w:bottom w:val="dotted" w:color="auto" w:sz="24" w:space="0"/>
        </w:pBd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76140" cy="3218815"/>
            <wp:effectExtent l="0" t="0" r="10160" b="635"/>
            <wp:docPr id="12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回顾重点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749425"/>
            <wp:effectExtent l="0" t="0" r="6350" b="317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36"/>
          <w:szCs w:val="36"/>
          <w:lang w:eastAsia="zh-CN"/>
        </w:rPr>
      </w:pPr>
      <w:r>
        <w:rPr>
          <w:rFonts w:hint="eastAsia" w:ascii="微软雅黑" w:hAnsi="微软雅黑" w:eastAsia="微软雅黑" w:cs="微软雅黑"/>
          <w:sz w:val="36"/>
          <w:szCs w:val="36"/>
          <w:lang w:eastAsia="zh-CN"/>
        </w:rPr>
        <w:t>回顾结束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52"/>
          <w:szCs w:val="52"/>
          <w:lang w:eastAsia="zh-CN"/>
        </w:rPr>
      </w:pPr>
      <w:r>
        <w:rPr>
          <w:rFonts w:hint="eastAsia" w:ascii="微软雅黑" w:hAnsi="微软雅黑" w:eastAsia="微软雅黑" w:cs="微软雅黑"/>
          <w:sz w:val="52"/>
          <w:szCs w:val="52"/>
          <w:lang w:eastAsia="zh-CN"/>
        </w:rPr>
        <w:t>《多表查询》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66665" cy="409575"/>
            <wp:effectExtent l="0" t="0" r="635" b="952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456940" cy="390525"/>
            <wp:effectExtent l="0" t="0" r="10160" b="952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如查询</w:t>
      </w:r>
      <w:r>
        <w:rPr>
          <w:rFonts w:hint="eastAsia" w:ascii="微软雅黑" w:hAnsi="微软雅黑" w:eastAsia="微软雅黑" w:cs="微软雅黑"/>
          <w:lang w:val="en-US" w:eastAsia="zh-CN"/>
        </w:rPr>
        <w:t>emp表和dept表：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select 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from emp,dept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where emp.deptno=dept.deptno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1856105"/>
            <wp:effectExtent l="0" t="0" r="9525" b="10795"/>
            <wp:docPr id="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5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387350"/>
            <wp:effectExtent l="0" t="0" r="7620" b="12700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396875"/>
            <wp:effectExtent l="0" t="0" r="3175" b="317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409440" cy="1533525"/>
            <wp:effectExtent l="0" t="0" r="10160" b="9525"/>
            <wp:docPr id="1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28465" cy="200025"/>
            <wp:effectExtent l="0" t="0" r="635" b="9525"/>
            <wp:docPr id="1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377825"/>
            <wp:effectExtent l="0" t="0" r="8255" b="3175"/>
            <wp:docPr id="1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742565" cy="2971165"/>
            <wp:effectExtent l="0" t="0" r="635" b="635"/>
            <wp:docPr id="1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42565" cy="297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904615" cy="247650"/>
            <wp:effectExtent l="0" t="0" r="635" b="0"/>
            <wp:docPr id="1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56965" cy="3199765"/>
            <wp:effectExtent l="0" t="0" r="635" b="635"/>
            <wp:docPr id="1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***********************************************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438785"/>
            <wp:effectExtent l="0" t="0" r="4445" b="18415"/>
            <wp:docPr id="1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187325"/>
            <wp:effectExtent l="0" t="0" r="5080" b="3175"/>
            <wp:docPr id="1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790190" cy="1533525"/>
            <wp:effectExtent l="0" t="0" r="10160" b="9525"/>
            <wp:docPr id="1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171440" cy="219075"/>
            <wp:effectExtent l="0" t="0" r="10160" b="9525"/>
            <wp:docPr id="1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95065" cy="2419350"/>
            <wp:effectExtent l="0" t="0" r="635" b="0"/>
            <wp:docPr id="1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344805"/>
            <wp:effectExtent l="0" t="0" r="5080" b="17145"/>
            <wp:docPr id="1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2417445"/>
            <wp:effectExtent l="0" t="0" r="6985" b="1905"/>
            <wp:docPr id="1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7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960" cy="1191260"/>
            <wp:effectExtent l="0" t="0" r="8890" b="8890"/>
            <wp:docPr id="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9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2786380"/>
            <wp:effectExtent l="0" t="0" r="3175" b="13970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左右（外）连接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color w:val="C00000"/>
        </w:rPr>
      </w:pPr>
      <w:r>
        <w:rPr>
          <w:rFonts w:hint="eastAsia" w:ascii="微软雅黑" w:hAnsi="微软雅黑" w:eastAsia="微软雅黑" w:cs="微软雅黑"/>
          <w:color w:val="C00000"/>
        </w:rPr>
        <w:t>用左连接,就是以左边那个表为标准，左边那表的所有记录必须得全部出现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color w:val="C00000"/>
        </w:rPr>
      </w:pPr>
      <w:r>
        <w:rPr>
          <w:rFonts w:hint="eastAsia" w:ascii="微软雅黑" w:hAnsi="微软雅黑" w:eastAsia="微软雅黑" w:cs="微软雅黑"/>
          <w:color w:val="C00000"/>
        </w:rPr>
        <w:t>用</w:t>
      </w:r>
      <w:r>
        <w:rPr>
          <w:rFonts w:hint="eastAsia" w:ascii="微软雅黑" w:hAnsi="微软雅黑" w:eastAsia="微软雅黑" w:cs="微软雅黑"/>
          <w:color w:val="C00000"/>
          <w:lang w:eastAsia="zh-CN"/>
        </w:rPr>
        <w:t>右</w:t>
      </w:r>
      <w:r>
        <w:rPr>
          <w:rFonts w:hint="eastAsia" w:ascii="微软雅黑" w:hAnsi="微软雅黑" w:eastAsia="微软雅黑" w:cs="微软雅黑"/>
          <w:color w:val="C00000"/>
        </w:rPr>
        <w:t>连接,就是以</w:t>
      </w:r>
      <w:r>
        <w:rPr>
          <w:rFonts w:hint="eastAsia" w:ascii="微软雅黑" w:hAnsi="微软雅黑" w:eastAsia="微软雅黑" w:cs="微软雅黑"/>
          <w:color w:val="C00000"/>
          <w:lang w:eastAsia="zh-CN"/>
        </w:rPr>
        <w:t>右</w:t>
      </w:r>
      <w:r>
        <w:rPr>
          <w:rFonts w:hint="eastAsia" w:ascii="微软雅黑" w:hAnsi="微软雅黑" w:eastAsia="微软雅黑" w:cs="微软雅黑"/>
          <w:color w:val="C00000"/>
        </w:rPr>
        <w:t>边那个表为标准，</w:t>
      </w:r>
      <w:r>
        <w:rPr>
          <w:rFonts w:hint="eastAsia" w:ascii="微软雅黑" w:hAnsi="微软雅黑" w:eastAsia="微软雅黑" w:cs="微软雅黑"/>
          <w:color w:val="C00000"/>
          <w:lang w:eastAsia="zh-CN"/>
        </w:rPr>
        <w:t>右</w:t>
      </w:r>
      <w:r>
        <w:rPr>
          <w:rFonts w:hint="eastAsia" w:ascii="微软雅黑" w:hAnsi="微软雅黑" w:eastAsia="微软雅黑" w:cs="微软雅黑"/>
          <w:color w:val="C00000"/>
        </w:rPr>
        <w:t>边那表的所有记录必须得全部出现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color w:val="C00000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左连接：左表是主表</w:t>
      </w:r>
      <w:r>
        <w:rPr>
          <w:rFonts w:hint="eastAsia" w:ascii="微软雅黑" w:hAnsi="微软雅黑" w:eastAsia="微软雅黑" w:cs="微软雅黑"/>
          <w:sz w:val="24"/>
          <w:szCs w:val="24"/>
        </w:rPr>
        <w:br w:type="textWrapping"/>
      </w:r>
      <w:r>
        <w:rPr>
          <w:rFonts w:hint="eastAsia" w:ascii="微软雅黑" w:hAnsi="微软雅黑" w:eastAsia="微软雅黑" w:cs="微软雅黑"/>
          <w:sz w:val="24"/>
          <w:szCs w:val="24"/>
        </w:rPr>
        <w:t>右连接：右表是主表</w:t>
      </w:r>
      <w:r>
        <w:rPr>
          <w:rFonts w:hint="eastAsia" w:ascii="微软雅黑" w:hAnsi="微软雅黑" w:eastAsia="微软雅黑" w:cs="微软雅黑"/>
          <w:sz w:val="24"/>
          <w:szCs w:val="24"/>
        </w:rPr>
        <w:br w:type="textWrapping"/>
      </w:r>
      <w:r>
        <w:rPr>
          <w:rFonts w:hint="eastAsia" w:ascii="微软雅黑" w:hAnsi="微软雅黑" w:eastAsia="微软雅黑" w:cs="微软雅黑"/>
          <w:sz w:val="24"/>
          <w:szCs w:val="24"/>
        </w:rPr>
        <w:t>内连接：普通的，两表平等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447540" cy="3418840"/>
            <wp:effectExtent l="0" t="0" r="10160" b="1016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889635"/>
            <wp:effectExtent l="0" t="0" r="5080" b="571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color w:val="C00000"/>
          <w:lang w:eastAsia="zh-C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hint="eastAsia" w:ascii="微软雅黑" w:hAnsi="微软雅黑" w:eastAsia="微软雅黑" w:cs="微软雅黑"/>
          <w:color w:val="C00000"/>
          <w:lang w:eastAsia="zh-C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上面用了右连接，以右表</w:t>
      </w:r>
      <w:r>
        <w:rPr>
          <w:rFonts w:hint="eastAsia" w:ascii="微软雅黑" w:hAnsi="微软雅黑" w:eastAsia="微软雅黑" w:cs="微软雅黑"/>
          <w:color w:val="C00000"/>
          <w:lang w:val="en-US" w:eastAsia="zh-C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b为准，b表里的deptno所有就必须有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457065" cy="3561715"/>
            <wp:effectExtent l="0" t="0" r="635" b="63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535305"/>
            <wp:effectExtent l="0" t="0" r="5080" b="17145"/>
            <wp:docPr id="1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5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69570"/>
            <wp:effectExtent l="0" t="0" r="6350" b="1143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702945"/>
            <wp:effectExtent l="0" t="0" r="2540" b="190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342640" cy="3275965"/>
            <wp:effectExtent l="0" t="0" r="10160" b="635"/>
            <wp:docPr id="1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587375"/>
            <wp:effectExtent l="0" t="0" r="5080" b="317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C00000"/>
          <w:lang w:eastAsia="zh-CN"/>
        </w:rPr>
      </w:pPr>
      <w:r>
        <w:rPr>
          <w:rFonts w:hint="eastAsia" w:ascii="微软雅黑" w:hAnsi="微软雅黑" w:eastAsia="微软雅黑" w:cs="微软雅黑"/>
          <w:color w:val="C00000"/>
          <w:lang w:eastAsia="zh-CN"/>
        </w:rPr>
        <w:t>下面的用了左（外）连接，以左边的表</w:t>
      </w:r>
      <w:r>
        <w:rPr>
          <w:rFonts w:hint="eastAsia" w:ascii="微软雅黑" w:hAnsi="微软雅黑" w:eastAsia="微软雅黑" w:cs="微软雅黑"/>
          <w:color w:val="C00000"/>
          <w:lang w:val="en-US" w:eastAsia="zh-CN"/>
        </w:rPr>
        <w:t>a为准，a表里的mgr（存在空的mgr）所有记录必须有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418840" cy="3409315"/>
            <wp:effectExtent l="0" t="0" r="10160" b="635"/>
            <wp:docPr id="17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1737995"/>
            <wp:effectExtent l="0" t="0" r="7620" b="14605"/>
            <wp:docPr id="1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（了解就行）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466975" cy="466725"/>
            <wp:effectExtent l="0" t="0" r="9525" b="9525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990600" cy="438150"/>
            <wp:effectExtent l="0" t="0" r="0" b="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产生</w:t>
      </w:r>
      <w:r>
        <w:rPr>
          <w:rFonts w:hint="eastAsia" w:ascii="微软雅黑" w:hAnsi="微软雅黑" w:eastAsia="微软雅黑" w:cs="微软雅黑"/>
          <w:lang w:val="en-US" w:eastAsia="zh-CN"/>
        </w:rPr>
        <w:t>56种结果，即：14*4（笛卡尔积）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36550"/>
            <wp:effectExtent l="0" t="0" r="6350" b="635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1940560"/>
            <wp:effectExtent l="0" t="0" r="4445" b="2540"/>
            <wp:docPr id="1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4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44805"/>
            <wp:effectExtent l="0" t="0" r="6350" b="17145"/>
            <wp:docPr id="1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197485"/>
            <wp:effectExtent l="0" t="0" r="8255" b="12065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1300480"/>
            <wp:effectExtent l="0" t="0" r="7620" b="13970"/>
            <wp:docPr id="1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1976120"/>
            <wp:effectExtent l="0" t="0" r="3175" b="5080"/>
            <wp:docPr id="1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197485"/>
            <wp:effectExtent l="0" t="0" r="4445" b="12065"/>
            <wp:docPr id="1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57040" cy="381000"/>
            <wp:effectExtent l="0" t="0" r="10160" b="0"/>
            <wp:docPr id="1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1183005"/>
            <wp:effectExtent l="0" t="0" r="10160" b="17145"/>
            <wp:docPr id="1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222250"/>
            <wp:effectExtent l="0" t="0" r="4445" b="6350"/>
            <wp:docPr id="16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504565" cy="619125"/>
            <wp:effectExtent l="0" t="0" r="635" b="9525"/>
            <wp:docPr id="1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485640" cy="3466465"/>
            <wp:effectExtent l="0" t="0" r="10160" b="635"/>
            <wp:docPr id="16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32"/>
          <w:szCs w:val="32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sz w:val="32"/>
          <w:szCs w:val="32"/>
          <w:lang w:val="en-US" w:eastAsia="zh-CN"/>
        </w:rPr>
        <w:t>组函数和分组统计（</w:t>
      </w:r>
      <w:r>
        <w:rPr>
          <w:rFonts w:hint="eastAsia" w:ascii="微软雅黑" w:hAnsi="微软雅黑" w:eastAsia="微软雅黑" w:cs="微软雅黑"/>
          <w:b/>
          <w:bCs/>
          <w:color w:val="0000FF"/>
          <w:sz w:val="32"/>
          <w:szCs w:val="32"/>
          <w:lang w:val="en-US" w:eastAsia="zh-CN"/>
        </w:rPr>
        <w:t>重点</w:t>
      </w:r>
      <w:r>
        <w:rPr>
          <w:rFonts w:hint="eastAsia" w:ascii="微软雅黑" w:hAnsi="微软雅黑" w:eastAsia="微软雅黑" w:cs="微软雅黑"/>
          <w:sz w:val="32"/>
          <w:szCs w:val="32"/>
          <w:lang w:val="en-US" w:eastAsia="zh-CN"/>
        </w:rPr>
        <w:t>）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523740" cy="2828290"/>
            <wp:effectExtent l="0" t="0" r="10160" b="1016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282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14550" cy="409575"/>
            <wp:effectExtent l="0" t="0" r="0" b="9525"/>
            <wp:docPr id="1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19300" cy="962025"/>
            <wp:effectExtent l="0" t="0" r="0" b="9525"/>
            <wp:docPr id="1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Count(*)、count(empno)等同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23690" cy="552450"/>
            <wp:effectExtent l="0" t="0" r="10160" b="0"/>
            <wp:docPr id="1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28800" cy="942975"/>
            <wp:effectExtent l="0" t="0" r="0" b="9525"/>
            <wp:docPr id="1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19300" cy="352425"/>
            <wp:effectExtent l="0" t="0" r="0" b="9525"/>
            <wp:docPr id="1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47850" cy="1123950"/>
            <wp:effectExtent l="0" t="0" r="0" b="0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66900" cy="180975"/>
            <wp:effectExtent l="0" t="0" r="0" b="9525"/>
            <wp:docPr id="1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724025" cy="923925"/>
            <wp:effectExtent l="0" t="0" r="9525" b="9525"/>
            <wp:docPr id="1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分组统计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1021715"/>
            <wp:effectExtent l="0" t="0" r="7620" b="6985"/>
            <wp:docPr id="1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371340" cy="209550"/>
            <wp:effectExtent l="0" t="0" r="10160" b="0"/>
            <wp:docPr id="1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542540" cy="1390650"/>
            <wp:effectExtent l="0" t="0" r="10160" b="0"/>
            <wp:docPr id="1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54254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14525" cy="209550"/>
            <wp:effectExtent l="0" t="0" r="9525" b="0"/>
            <wp:docPr id="1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238375" cy="1409700"/>
            <wp:effectExtent l="0" t="0" r="9525" b="0"/>
            <wp:docPr id="1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pBdr>
          <w:bottom w:val="none" w:color="auto" w:sz="0" w:space="0"/>
        </w:pBd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pBdr>
          <w:top w:val="dotted" w:color="auto" w:sz="24" w:space="0"/>
          <w:bottom w:val="dotted" w:color="auto" w:sz="24" w:space="0"/>
        </w:pBd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305050" cy="419100"/>
            <wp:effectExtent l="0" t="0" r="0" b="0"/>
            <wp:docPr id="1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524125" cy="981075"/>
            <wp:effectExtent l="0" t="0" r="9525" b="9525"/>
            <wp:docPr id="1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998855"/>
            <wp:effectExtent l="0" t="0" r="3175" b="10795"/>
            <wp:docPr id="1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即</w:t>
      </w:r>
      <w:r>
        <w:rPr>
          <w:rFonts w:hint="eastAsia" w:ascii="微软雅黑" w:hAnsi="微软雅黑" w:eastAsia="微软雅黑" w:cs="微软雅黑"/>
          <w:lang w:val="en-US" w:eastAsia="zh-CN"/>
        </w:rPr>
        <w:t>deptno不符合“2”：是用分组函数count（）出现了分组函数和分组条件之外的字段“deptno”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再如：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33600" cy="600075"/>
            <wp:effectExtent l="0" t="0" r="0" b="9525"/>
            <wp:docPr id="1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“empno”字段是分组函数</w:t>
      </w:r>
      <w:r>
        <w:rPr>
          <w:rFonts w:hint="eastAsia" w:ascii="微软雅黑" w:hAnsi="微软雅黑" w:cs="微软雅黑"/>
          <w:lang w:val="en-US" w:eastAsia="zh-CN"/>
        </w:rPr>
        <w:t>本身</w:t>
      </w:r>
      <w:r>
        <w:rPr>
          <w:rFonts w:hint="eastAsia" w:ascii="微软雅黑" w:hAnsi="微软雅黑" w:eastAsia="微软雅黑" w:cs="微软雅黑"/>
          <w:lang w:val="en-US" w:eastAsia="zh-CN"/>
        </w:rPr>
        <w:t>和分组条件之外的字段，而”deptno”是分组条件的字段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SQL&gt; select empno,count(empno)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2  from emp;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select empno,count(empno)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    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 1 行出现错误: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ORA-00937: 不是单组分组函数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***********************************************************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66490" cy="219075"/>
            <wp:effectExtent l="0" t="0" r="10160" b="9525"/>
            <wp:docPr id="1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错误示范：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713990" cy="1266825"/>
            <wp:effectExtent l="0" t="0" r="10160" b="9525"/>
            <wp:docPr id="18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因为</w:t>
      </w:r>
      <w:r>
        <w:rPr>
          <w:rFonts w:hint="eastAsia" w:ascii="微软雅黑" w:hAnsi="微软雅黑" w:eastAsia="微软雅黑" w:cs="微软雅黑"/>
          <w:lang w:val="en-US" w:eastAsia="zh-CN"/>
        </w:rPr>
        <w:t>d.name是分组函数和分组条件之外的字段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所以可以把分组条件改为d.dname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即：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742565" cy="1590675"/>
            <wp:effectExtent l="0" t="0" r="635" b="9525"/>
            <wp:docPr id="1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4256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*********************************************************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95065" cy="209550"/>
            <wp:effectExtent l="0" t="0" r="635" b="0"/>
            <wp:docPr id="1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错误示范：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647315" cy="1304925"/>
            <wp:effectExtent l="0" t="0" r="635" b="9525"/>
            <wp:docPr id="1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1254760"/>
            <wp:effectExtent l="0" t="0" r="4445" b="2540"/>
            <wp:docPr id="1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是Asc不是acs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295015" cy="1209675"/>
            <wp:effectExtent l="0" t="0" r="635" b="9525"/>
            <wp:docPr id="19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360680"/>
            <wp:effectExtent l="0" t="0" r="4445" b="1270"/>
            <wp:docPr id="19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错误示范：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476500" cy="1476375"/>
            <wp:effectExtent l="0" t="0" r="0" b="9525"/>
            <wp:docPr id="1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Having中必须用分组函数函数表示而不能用别名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正确解答：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085465" cy="1533525"/>
            <wp:effectExtent l="0" t="0" r="635" b="9525"/>
            <wp:docPr id="1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511935"/>
            <wp:effectExtent l="0" t="0" r="6350" b="12065"/>
            <wp:docPr id="19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错误示范：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571115" cy="1171575"/>
            <wp:effectExtent l="0" t="0" r="635" b="9525"/>
            <wp:docPr id="19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正确解答：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90725" cy="1133475"/>
            <wp:effectExtent l="0" t="0" r="9525" b="9525"/>
            <wp:docPr id="19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3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36"/>
          <w:szCs w:val="36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36"/>
          <w:szCs w:val="36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sz w:val="36"/>
          <w:szCs w:val="36"/>
          <w:lang w:eastAsia="zh-CN"/>
        </w:rPr>
        <w:t>子查询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36"/>
          <w:szCs w:val="36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216535"/>
            <wp:effectExtent l="0" t="0" r="7620" b="12065"/>
            <wp:docPr id="1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From语句后、where条件语句后可加子查询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275965" cy="228600"/>
            <wp:effectExtent l="0" t="0" r="635" b="0"/>
            <wp:docPr id="2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1964690"/>
            <wp:effectExtent l="0" t="0" r="5715" b="16510"/>
            <wp:docPr id="2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552065" cy="190500"/>
            <wp:effectExtent l="0" t="0" r="635" b="0"/>
            <wp:docPr id="2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961765" cy="790575"/>
            <wp:effectExtent l="0" t="0" r="635" b="9525"/>
            <wp:docPr id="2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361815" cy="161925"/>
            <wp:effectExtent l="0" t="0" r="635" b="9525"/>
            <wp:docPr id="2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0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057275"/>
            <wp:effectExtent l="0" t="0" r="6350" b="9525"/>
            <wp:docPr id="2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90240" cy="238125"/>
            <wp:effectExtent l="0" t="0" r="10160" b="9525"/>
            <wp:docPr id="20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409315" cy="1133475"/>
            <wp:effectExtent l="0" t="0" r="635" b="9525"/>
            <wp:docPr id="2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******************************************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485775"/>
            <wp:effectExtent l="0" t="0" r="7620" b="9525"/>
            <wp:docPr id="2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211580"/>
            <wp:effectExtent l="0" t="0" r="6350" b="7620"/>
            <wp:docPr id="2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57140" cy="200025"/>
            <wp:effectExtent l="0" t="0" r="10160" b="9525"/>
            <wp:docPr id="2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818765" cy="866775"/>
            <wp:effectExtent l="0" t="0" r="635" b="9525"/>
            <wp:docPr id="2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618740" cy="457200"/>
            <wp:effectExtent l="0" t="0" r="10160" b="0"/>
            <wp:docPr id="2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一解：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select 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from emp e,dept d, (select deptno,min(sal) a from emp group by deptno) ed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where d.deptno=e.deptno and e.sal=ed.a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773430"/>
            <wp:effectExtent l="0" t="0" r="3175" b="7620"/>
            <wp:docPr id="21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7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二解：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select 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from emp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where sal IN (select min(sal) from emp group by deptno);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1074420"/>
            <wp:effectExtent l="0" t="0" r="5715" b="11430"/>
            <wp:docPr id="21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656840" cy="381000"/>
            <wp:effectExtent l="0" t="0" r="10160" b="0"/>
            <wp:docPr id="2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1087120"/>
            <wp:effectExtent l="0" t="0" r="5080" b="17780"/>
            <wp:docPr id="21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  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71500" cy="180975"/>
            <wp:effectExtent l="0" t="0" r="0" b="9525"/>
            <wp:docPr id="21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152525" cy="200025"/>
            <wp:effectExtent l="0" t="0" r="9525" b="9525"/>
            <wp:docPr id="22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t>（即大于其中一个就行）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2425065"/>
            <wp:effectExtent l="0" t="0" r="5080" b="13335"/>
            <wp:docPr id="22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·&lt;ANY ：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914400" cy="190500"/>
            <wp:effectExtent l="0" t="0" r="0" b="0"/>
            <wp:docPr id="22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t>（即小于其中一个就行）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273175"/>
            <wp:effectExtent l="0" t="0" r="6350" b="3175"/>
            <wp:docPr id="2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76425" cy="400050"/>
            <wp:effectExtent l="0" t="0" r="9525" b="0"/>
            <wp:docPr id="22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t>（大于全部才行）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1671320"/>
            <wp:effectExtent l="0" t="0" r="5715" b="5080"/>
            <wp:docPr id="22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1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771650" cy="276225"/>
            <wp:effectExtent l="0" t="0" r="0" b="9525"/>
            <wp:docPr id="23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t>（即小于全部才行）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38065" cy="885825"/>
            <wp:effectExtent l="0" t="0" r="635" b="9525"/>
            <wp:docPr id="23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以下只做了解：（读懂就好）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85715" cy="962025"/>
            <wp:effectExtent l="0" t="0" r="635" b="9525"/>
            <wp:docPr id="23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select 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from emp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where (sal,NVL(comm,0))IN(select sal,NVL(comm,0) from emp where deptno=20);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1289050"/>
            <wp:effectExtent l="0" t="0" r="5715" b="6350"/>
            <wp:docPr id="23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44"/>
          <w:szCs w:val="44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44"/>
          <w:szCs w:val="44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sz w:val="44"/>
          <w:szCs w:val="44"/>
          <w:lang w:eastAsia="zh-CN"/>
        </w:rPr>
        <w:t>数据库更新操作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21"/>
          <w:szCs w:val="21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880110"/>
            <wp:effectExtent l="0" t="0" r="5715" b="15240"/>
            <wp:docPr id="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80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09340" cy="523875"/>
            <wp:effectExtent l="0" t="0" r="10160" b="9525"/>
            <wp:docPr id="1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select * from myemp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37990" cy="3066415"/>
            <wp:effectExtent l="0" t="0" r="10160" b="635"/>
            <wp:docPr id="1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添加（</w:t>
      </w:r>
      <w:r>
        <w:rPr>
          <w:rFonts w:hint="eastAsia" w:ascii="微软雅黑" w:hAnsi="微软雅黑" w:eastAsia="微软雅黑" w:cs="微软雅黑"/>
          <w:lang w:val="en-US" w:eastAsia="zh-CN"/>
        </w:rPr>
        <w:t>insert</w:t>
      </w:r>
      <w:r>
        <w:rPr>
          <w:rFonts w:hint="eastAsia" w:ascii="微软雅黑" w:hAnsi="微软雅黑" w:eastAsia="微软雅黑" w:cs="微软雅黑"/>
          <w:lang w:eastAsia="zh-CN"/>
        </w:rPr>
        <w:t>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698500"/>
            <wp:effectExtent l="0" t="0" r="8255" b="6350"/>
            <wp:docPr id="2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myemp(empno,ename,job,mgr,hiredate,sal,comm,deptno)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values(7999,'张三','清洁工',7369,'22-2月 -95',500,null,40)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2448560"/>
            <wp:effectExtent l="0" t="0" r="5715" b="8890"/>
            <wp:docPr id="2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45440"/>
            <wp:effectExtent l="0" t="0" r="6350" b="16510"/>
            <wp:docPr id="2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381000"/>
            <wp:effectExtent l="0" t="0" r="6985" b="0"/>
            <wp:docPr id="2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即：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insert into myemp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values(7999,'张三','清洁工',7369,'22-2月 -95',500,null,40)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389255"/>
            <wp:effectExtent l="0" t="0" r="5080" b="10795"/>
            <wp:docPr id="2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myemp(empno,ename,job,hiredate,sal,deptno)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values(7999,'张三','清洁工','22-2月 -95',500,40)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53035"/>
            <wp:effectExtent l="0" t="0" r="6350" b="18415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215265"/>
            <wp:effectExtent l="0" t="0" r="6985" b="13335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myemp(empno,ename,job,mgr,hiredate,sal,comm,deptno)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values(7999,'张三','清洁工',</w:t>
      </w:r>
      <w:r>
        <w:rPr>
          <w:rFonts w:hint="eastAsia" w:ascii="微软雅黑" w:hAnsi="微软雅黑" w:eastAsia="微软雅黑" w:cs="微软雅黑"/>
          <w:color w:val="0000FF"/>
          <w:lang w:val="en-US" w:eastAsia="zh-CN"/>
        </w:rPr>
        <w:t>null</w:t>
      </w:r>
      <w:r>
        <w:rPr>
          <w:rFonts w:hint="eastAsia" w:ascii="微软雅黑" w:hAnsi="微软雅黑" w:eastAsia="微软雅黑" w:cs="微软雅黑"/>
          <w:lang w:val="en-US" w:eastAsia="zh-CN"/>
        </w:rPr>
        <w:t>,'22-2月 -95',500,</w:t>
      </w:r>
      <w:r>
        <w:rPr>
          <w:rFonts w:hint="eastAsia" w:ascii="微软雅黑" w:hAnsi="微软雅黑" w:eastAsia="微软雅黑" w:cs="微软雅黑"/>
          <w:color w:val="0000FF"/>
          <w:lang w:val="en-US" w:eastAsia="zh-CN"/>
        </w:rPr>
        <w:t>null</w:t>
      </w:r>
      <w:r>
        <w:rPr>
          <w:rFonts w:hint="eastAsia" w:ascii="微软雅黑" w:hAnsi="微软雅黑" w:eastAsia="微软雅黑" w:cs="微软雅黑"/>
          <w:lang w:val="en-US" w:eastAsia="zh-CN"/>
        </w:rPr>
        <w:t>,40)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922655"/>
            <wp:effectExtent l="0" t="0" r="4445" b="10795"/>
            <wp:docPr id="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修改（更新）</w:t>
      </w:r>
      <w:r>
        <w:rPr>
          <w:rFonts w:hint="eastAsia" w:ascii="微软雅黑" w:hAnsi="微软雅黑" w:eastAsia="微软雅黑" w:cs="微软雅黑"/>
          <w:lang w:val="en-US" w:eastAsia="zh-CN"/>
        </w:rPr>
        <w:t>update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583565"/>
            <wp:effectExtent l="0" t="0" r="8255" b="6985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395605"/>
            <wp:effectExtent l="0" t="0" r="4445" b="4445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update myemp set comm=1000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2327275"/>
            <wp:effectExtent l="0" t="0" r="5715" b="15875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范例：</w:t>
      </w:r>
      <w:r>
        <w:rPr>
          <w:rFonts w:hint="eastAsia" w:ascii="微软雅黑" w:hAnsi="微软雅黑" w:eastAsia="微软雅黑" w:cs="微软雅黑"/>
          <w:b w:val="0"/>
          <w:bCs w:val="0"/>
          <w:lang w:eastAsia="zh-CN"/>
        </w:rPr>
        <w:t>将</w:t>
      </w: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7999号员工的工资改为10000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update myemp set sal=10000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where empno=7999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30810"/>
            <wp:effectExtent l="0" t="0" r="6350" b="2540"/>
            <wp:docPr id="2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范例：在</w:t>
      </w:r>
      <w:r>
        <w:rPr>
          <w:rFonts w:hint="eastAsia" w:ascii="微软雅黑" w:hAnsi="微软雅黑" w:eastAsia="微软雅黑" w:cs="微软雅黑"/>
          <w:lang w:val="en-US" w:eastAsia="zh-CN"/>
        </w:rPr>
        <w:t>7999号员工工资基础上加上10000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update myemp set sal=sal+10000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where empno=7999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65735"/>
            <wp:effectExtent l="0" t="0" r="6350" b="5715"/>
            <wp:docPr id="2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删除（delete）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527050"/>
            <wp:effectExtent l="0" t="0" r="4445" b="6350"/>
            <wp:docPr id="2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370840"/>
            <wp:effectExtent l="0" t="0" r="4445" b="10160"/>
            <wp:docPr id="2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delete from myemp where empno=7999;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2115185"/>
            <wp:effectExtent l="0" t="0" r="5715" b="18415"/>
            <wp:docPr id="2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207010"/>
            <wp:effectExtent l="0" t="0" r="2540" b="2540"/>
            <wp:docPr id="2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delete from myemp where empno in(8899,7889,8888);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36550"/>
            <wp:effectExtent l="0" t="0" r="6350" b="6350"/>
            <wp:docPr id="2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delete from myemp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38350" cy="504825"/>
            <wp:effectExtent l="0" t="0" r="0" b="9525"/>
            <wp:docPr id="2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231140"/>
            <wp:effectExtent l="0" t="0" r="6350" b="16510"/>
            <wp:docPr id="2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删除整个表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885950" cy="647700"/>
            <wp:effectExtent l="0" t="0" r="0" b="0"/>
            <wp:docPr id="2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44"/>
          <w:szCs w:val="4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44"/>
          <w:szCs w:val="44"/>
          <w:lang w:val="en-US" w:eastAsia="zh-CN"/>
        </w:rPr>
        <w:t>事务处理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870710"/>
            <wp:effectExtent l="0" t="0" r="6350" b="15240"/>
            <wp:docPr id="2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370205"/>
            <wp:effectExtent l="0" t="0" r="8255" b="10795"/>
            <wp:docPr id="2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Delete from emp10 where empno=10 ;</w:t>
      </w: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2263140"/>
            <wp:effectExtent l="0" t="0" r="6350" b="3810"/>
            <wp:docPr id="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941070"/>
            <wp:effectExtent l="0" t="0" r="8255" b="11430"/>
            <wp:docPr id="2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516890"/>
            <wp:effectExtent l="0" t="0" r="4445" b="16510"/>
            <wp:docPr id="2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5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一次数据库更新之后如果已经提交了（commit）那么无法回退</w:t>
      </w: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551180"/>
            <wp:effectExtent l="0" t="0" r="4445" b="1270"/>
            <wp:docPr id="2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  事务（Transaction）是并发控制的基本单位。所谓的事务，它是一个操作序列，这些操作要么都执行，要么都不执行，它是一个不可分割的工作单位。例如，银行转账工作：从一个账号扣款并使另一个账号增款，这两个操作要么都执行，要么都不执行。所以，应该把它们看成一个事务。事务是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3434"/>
          <w:spacing w:val="0"/>
          <w:sz w:val="18"/>
          <w:szCs w:val="18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i w:val="0"/>
          <w:caps w:val="0"/>
          <w:color w:val="DF3434"/>
          <w:spacing w:val="0"/>
          <w:sz w:val="18"/>
          <w:szCs w:val="18"/>
          <w:u w:val="none"/>
          <w:shd w:val="clear" w:fill="FFFFFF"/>
        </w:rPr>
        <w:instrText xml:space="preserve"> HYPERLINK "http://lib.csdn.net/base/mysql" \o "MySQL知识库" \t "http://blog.csdn.net/zdwzzu2006/article/details/_blank" </w:instrText>
      </w:r>
      <w:r>
        <w:rPr>
          <w:rFonts w:hint="eastAsia" w:ascii="微软雅黑" w:hAnsi="微软雅黑" w:eastAsia="微软雅黑" w:cs="微软雅黑"/>
          <w:b/>
          <w:i w:val="0"/>
          <w:caps w:val="0"/>
          <w:color w:val="DF3434"/>
          <w:spacing w:val="0"/>
          <w:sz w:val="18"/>
          <w:szCs w:val="18"/>
          <w:u w:val="none"/>
          <w:shd w:val="clear" w:fill="FFFFFF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b/>
          <w:i w:val="0"/>
          <w:caps w:val="0"/>
          <w:color w:val="DF3434"/>
          <w:spacing w:val="0"/>
          <w:sz w:val="18"/>
          <w:szCs w:val="18"/>
          <w:u w:val="none"/>
          <w:shd w:val="clear" w:fill="FFFFFF"/>
        </w:rPr>
        <w:t>数据库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3434"/>
          <w:spacing w:val="0"/>
          <w:sz w:val="18"/>
          <w:szCs w:val="18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维护数据一致性的单位，在每个事务结束时，都能保持数据一致性。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       针对上面的描述可以看出，事务的提出主要是为了解决并发情况下保持数据一致性的问题。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       事务具有以下4个基本特征</w:t>
      </w:r>
      <w:r>
        <w:rPr>
          <w:rFonts w:hint="eastAsia" w:ascii="微软雅黑" w:hAnsi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  <w:lang w:val="en-US" w:eastAsia="zh-CN"/>
        </w:rPr>
        <w:t>(</w:t>
      </w:r>
      <w:r>
        <w:rPr>
          <w:rFonts w:hint="eastAsia" w:ascii="微软雅黑" w:hAnsi="微软雅黑" w:cs="微软雅黑"/>
          <w:b w:val="0"/>
          <w:i w:val="0"/>
          <w:caps w:val="0"/>
          <w:color w:val="FF0000"/>
          <w:spacing w:val="0"/>
          <w:sz w:val="18"/>
          <w:szCs w:val="18"/>
          <w:shd w:val="clear" w:fill="FFFFFF"/>
          <w:lang w:val="en-US" w:eastAsia="zh-CN"/>
        </w:rPr>
        <w:t>ACID</w:t>
      </w:r>
      <w:r>
        <w:rPr>
          <w:rFonts w:hint="eastAsia" w:ascii="微软雅黑" w:hAnsi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  <w:lang w:val="en-US" w:eastAsia="zh-CN"/>
        </w:rPr>
        <w:t>)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●   Atomic（原子性）：事务中包含的操作被看做一个逻辑单元，这个逻辑单元中的操作要么全部成功，要么全部失败。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●   Consistency（一致性）：只有合法的数据可以被写入数据库，否则事务应该将其回滚到最初状态。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●   Isolation（隔离性）：事务允许多个用户对同一个数据进行并发访问，而不破坏数据的正确性和完整性。同时，并行事务的修改必须与其他并行事务的修改相互独立。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●   Durability（持久性）：事务结束后，事务处理的结果必须能够得到固化。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Style w:val="9"/>
          <w:rFonts w:hint="eastAsia" w:ascii="微软雅黑" w:hAnsi="微软雅黑" w:eastAsia="微软雅黑" w:cs="微软雅黑"/>
          <w:i w:val="0"/>
          <w:caps w:val="0"/>
          <w:color w:val="000080"/>
          <w:spacing w:val="0"/>
          <w:sz w:val="18"/>
          <w:szCs w:val="18"/>
          <w:shd w:val="clear" w:fill="FFFFFF"/>
        </w:rPr>
        <w:t>2.事务的语句</w:t>
      </w:r>
      <w:r>
        <w:rPr>
          <w:rStyle w:val="9"/>
          <w:rFonts w:hint="eastAsia" w:ascii="微软雅黑" w:hAnsi="微软雅黑" w:eastAsia="微软雅黑" w:cs="微软雅黑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　开始事物：BEGIN TRANSACTION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　提交事物：COMMIT TRANSACTION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　回滚事务：ROLLBACK TRANSACTION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Style w:val="9"/>
          <w:rFonts w:hint="eastAsia" w:ascii="微软雅黑" w:hAnsi="微软雅黑" w:eastAsia="微软雅黑" w:cs="微软雅黑"/>
          <w:i w:val="0"/>
          <w:caps w:val="0"/>
          <w:color w:val="000080"/>
          <w:spacing w:val="0"/>
          <w:sz w:val="18"/>
          <w:szCs w:val="18"/>
          <w:shd w:val="clear" w:fill="FFFFFF"/>
        </w:rPr>
        <w:t>3.事务的4个属性</w:t>
      </w:r>
      <w:r>
        <w:rPr>
          <w:rStyle w:val="9"/>
          <w:rFonts w:hint="eastAsia" w:ascii="微软雅黑" w:hAnsi="微软雅黑" w:eastAsia="微软雅黑" w:cs="微软雅黑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     ①原子性(Atomicity)：事务中的所有元素作为一个整体提交或回滚，事务的个元素是不可分的，事务是一个完整操作。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 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18"/>
          <w:szCs w:val="18"/>
          <w:shd w:val="clear" w:fill="FFFFFF"/>
        </w:rPr>
        <w:t>②一致性(Consistemcy)：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事物完成时，数据必须是一致的，也就是说，和事物开始之前，数据存储中的数据处于一致状态。保证数据的无损。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 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18"/>
          <w:szCs w:val="18"/>
          <w:shd w:val="clear" w:fill="FFFFFF"/>
        </w:rPr>
        <w:t>③隔离性(Isolation)：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对数据进行修改的多个事务是彼此隔离的。这表明事务必须是独立的，不应该以任何方式以来于或影响其他事务。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 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18"/>
          <w:szCs w:val="18"/>
          <w:shd w:val="clear" w:fill="FFFFFF"/>
        </w:rPr>
        <w:t>④持久性(Durability)：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事务完成之后，它对于系统的影响是永久的，该修改即使出现系统故障也将一直保留，真实的修改了数据库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Style w:val="9"/>
          <w:rFonts w:hint="eastAsia" w:ascii="微软雅黑" w:hAnsi="微软雅黑" w:eastAsia="微软雅黑" w:cs="微软雅黑"/>
          <w:i w:val="0"/>
          <w:caps w:val="0"/>
          <w:color w:val="000080"/>
          <w:spacing w:val="0"/>
          <w:sz w:val="18"/>
          <w:szCs w:val="18"/>
          <w:shd w:val="clear" w:fill="FFFFFF"/>
        </w:rPr>
        <w:t>4.事务的保存点</w:t>
      </w:r>
      <w:r>
        <w:rPr>
          <w:rStyle w:val="9"/>
          <w:rFonts w:hint="eastAsia" w:ascii="微软雅黑" w:hAnsi="微软雅黑" w:eastAsia="微软雅黑" w:cs="微软雅黑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  <w:shd w:val="clear" w:fill="FFFFFF"/>
        </w:rPr>
        <w:t>     SAVE TRANSACTION 保存点名称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8080"/>
          <w:spacing w:val="0"/>
          <w:sz w:val="18"/>
          <w:szCs w:val="18"/>
          <w:shd w:val="clear" w:fill="FFFFFF"/>
        </w:rPr>
        <w:t>--自定义保存点的名称和位置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  <w:shd w:val="clear" w:fill="FFFFFF"/>
        </w:rPr>
        <w:t>     ROLLBACK TRANSACTION 保存点名称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8080"/>
          <w:spacing w:val="0"/>
          <w:sz w:val="18"/>
          <w:szCs w:val="18"/>
          <w:shd w:val="clear" w:fill="FFFFFF"/>
        </w:rPr>
        <w:t>--回滚到自定义的保存点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 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 其他高手的一些补充：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18"/>
          <w:szCs w:val="18"/>
          <w:shd w:val="clear" w:fill="FFFFFF"/>
        </w:rPr>
        <w:t>事务的标准定义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： 指作为单个逻辑工作单元执行的一系列操作，而这些逻辑工作单元需要具有原子性，  一致性，隔离性和持久性四个属性，统称为ACID特性。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所谓事务是用户定义的一个数据库操作序列,这些操作要么全做要么全不做,是一个不可分割的工作单位。例如,在关系数据库中,一个事务可以是一条SQL语句、一组SQL语句或整个程序。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事务和程序是两个概念。一般地讲,一个程序中包含多个事务。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事务的开始与结束可以由用户显式控制。如果用户没有显式地定义事务,则由DBMS按缺省规定自动划分事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务。在SQL语言中,定义事务的语句有三条：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BEGIN TRANSACTION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COMMIT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ROLLBACK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 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同生共死。。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显示事务被用begin transaction 与 end transaction 标识起来，其中的 update 与 delete 语句或者全部执行或者全部不执行。。 如：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begin transaction T1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update student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set name='Tank'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where id=2006010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delete from student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where id=2006011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commit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简单地说，事务是一种机制，用以维护数据库的完整性。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其实现形式就是将普通的SQL语句嵌入到Begin Tran...Commit Tran 中（或完整形式 Begin Transaction...Commit Transaction)，当然，必要时还可以使用RollBack Tran 回滚事务，即撤销操作。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利用事务机制，对数据库的操作要么全部执行，要么全部不执行，保证数据库的一致性。需要使用事务的SQL语句通常是更新和删除操作等。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end transaction T1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关于savepoint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用户在事务（transaction）内可以声明（declare）被称为保存点（savepoint）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的标记。保存点将一个大事务划分为较小的片断。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用户可以使用保存点（savepoint）在事务（transaction）内的任意位置作标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记。之后用户在对事务进行回滚操作（rolling back）时，就可以选择从当前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执行位置回滚到事务内的任意一个保存点。例如用户可以在一系列复杂的更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新（update）操作之间插入保存点，如果执行过程中一个语句出现错误，用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户 可以回滚到错误之前的某个保存点，而不必重新提交所有的语句。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在开发应用程序时也同样可以使用保存点（savepoint）。如果一个过程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（procedure）内包含多个函数（function），用户可以在每个函数的开始位置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创建一个保存点。当一个函数失败时， 就很容易将数据恢复到函数执行之前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的状态，回滚（roll back）后可以修改参数重新调用函数，或执行相关的错误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处理。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当事务（transaction）被回滚（rollback）到某个保存点（savepoint）后，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/>
          <w:i w:val="0"/>
          <w:caps w:val="0"/>
          <w:color w:val="DF3434"/>
          <w:spacing w:val="0"/>
          <w:sz w:val="18"/>
          <w:szCs w:val="18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i w:val="0"/>
          <w:caps w:val="0"/>
          <w:color w:val="DF3434"/>
          <w:spacing w:val="0"/>
          <w:sz w:val="18"/>
          <w:szCs w:val="18"/>
          <w:u w:val="none"/>
          <w:shd w:val="clear" w:fill="FFFFFF"/>
        </w:rPr>
        <w:instrText xml:space="preserve"> HYPERLINK "http://lib.csdn.net/base/oracle" \o "Oracle知识库" \t "http://blog.csdn.net/zdwzzu2006/article/details/_blank" </w:instrText>
      </w:r>
      <w:r>
        <w:rPr>
          <w:rFonts w:hint="eastAsia" w:ascii="微软雅黑" w:hAnsi="微软雅黑" w:eastAsia="微软雅黑" w:cs="微软雅黑"/>
          <w:b/>
          <w:i w:val="0"/>
          <w:caps w:val="0"/>
          <w:color w:val="DF3434"/>
          <w:spacing w:val="0"/>
          <w:sz w:val="18"/>
          <w:szCs w:val="18"/>
          <w:u w:val="none"/>
          <w:shd w:val="clear" w:fill="FFFFFF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b/>
          <w:i w:val="0"/>
          <w:caps w:val="0"/>
          <w:color w:val="DF3434"/>
          <w:spacing w:val="0"/>
          <w:sz w:val="18"/>
          <w:szCs w:val="18"/>
          <w:u w:val="none"/>
          <w:shd w:val="clear" w:fill="FFFFFF"/>
        </w:rPr>
        <w:t>Oracle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3434"/>
          <w:spacing w:val="0"/>
          <w:sz w:val="18"/>
          <w:szCs w:val="18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将释放由被回滚语句使用的锁。其他等待被锁资源的事务就可以继续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执行。需要更新（update）被锁数据行的事务也可以继续执行。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将事务（transaction）回滚（roll back）到某个保存点（savepoint）的过程如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下：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1. 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3434"/>
          <w:spacing w:val="0"/>
          <w:sz w:val="18"/>
          <w:szCs w:val="18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i w:val="0"/>
          <w:caps w:val="0"/>
          <w:color w:val="DF3434"/>
          <w:spacing w:val="0"/>
          <w:sz w:val="18"/>
          <w:szCs w:val="18"/>
          <w:u w:val="none"/>
          <w:shd w:val="clear" w:fill="FFFFFF"/>
        </w:rPr>
        <w:instrText xml:space="preserve"> HYPERLINK "http://lib.csdn.net/base/oracle" \o "Oracle知识库" \t "http://blog.csdn.net/zdwzzu2006/article/details/_blank" </w:instrText>
      </w:r>
      <w:r>
        <w:rPr>
          <w:rFonts w:hint="eastAsia" w:ascii="微软雅黑" w:hAnsi="微软雅黑" w:eastAsia="微软雅黑" w:cs="微软雅黑"/>
          <w:b/>
          <w:i w:val="0"/>
          <w:caps w:val="0"/>
          <w:color w:val="DF3434"/>
          <w:spacing w:val="0"/>
          <w:sz w:val="18"/>
          <w:szCs w:val="18"/>
          <w:u w:val="none"/>
          <w:shd w:val="clear" w:fill="FFFFFF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b/>
          <w:i w:val="0"/>
          <w:caps w:val="0"/>
          <w:color w:val="DF3434"/>
          <w:spacing w:val="0"/>
          <w:sz w:val="18"/>
          <w:szCs w:val="18"/>
          <w:u w:val="none"/>
          <w:shd w:val="clear" w:fill="FFFFFF"/>
        </w:rPr>
        <w:t>oracle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DF3434"/>
          <w:spacing w:val="0"/>
          <w:sz w:val="18"/>
          <w:szCs w:val="18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 回滚指定保存点之后的语句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2. Oracle 保留指定的保存点，但其后创建的保存</w:t>
      </w:r>
      <w:bookmarkStart w:id="0" w:name="_GoBack"/>
      <w:bookmarkEnd w:id="0"/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点都将被清除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3. Oracle 释放此保存点后获得的表级锁（table lock）与行级锁（row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lock），但之前的数据锁依然保留。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被部分回滚的事务（transaction）依然处于活动状态，可以继续执行。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line="390" w:lineRule="atLeast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一个事务（transaction）在等待其他事务的过程中，进行回滚（roll back）到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某个保存点（savepoint）的操作不会释放行级锁（row lock）。为了避免事务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因为不能获得锁而被挂起，应在执行 UPDATE 或 DELETE 操作前使用 FOR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UPDATE ... NOWAIT 语句。（以上内容讲述的是回滚保存点之前所获得的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锁。而在保存点之后获得的行级锁是会被释放的，同时保存点之后执行的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6699"/>
          <w:spacing w:val="0"/>
          <w:sz w:val="18"/>
          <w:szCs w:val="18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6699"/>
          <w:spacing w:val="0"/>
          <w:sz w:val="18"/>
          <w:szCs w:val="18"/>
          <w:u w:val="none"/>
          <w:shd w:val="clear" w:fill="FFFFFF"/>
        </w:rPr>
        <w:instrText xml:space="preserve"> HYPERLINK "http://blog.csdn.net/zdwzzu2006/article/details/javascript:;" \t "http://blog.csdn.net/zdwzzu2006/article/details/_self"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6699"/>
          <w:spacing w:val="0"/>
          <w:sz w:val="18"/>
          <w:szCs w:val="18"/>
          <w:u w:val="none"/>
          <w:shd w:val="clear" w:fill="FFFFFF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i w:val="0"/>
          <w:caps w:val="0"/>
          <w:color w:val="000080"/>
          <w:spacing w:val="0"/>
          <w:sz w:val="18"/>
          <w:szCs w:val="18"/>
          <w:u w:val="single"/>
          <w:shd w:val="clear" w:fill="FFFFFF"/>
        </w:rPr>
        <w:t>SQL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6699"/>
          <w:spacing w:val="0"/>
          <w:sz w:val="18"/>
          <w:szCs w:val="18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80"/>
          <w:spacing w:val="0"/>
          <w:sz w:val="18"/>
          <w:szCs w:val="18"/>
          <w:shd w:val="clear" w:fill="FFFFFF"/>
        </w:rPr>
        <w:t> 语句也会被完全回滚）。</w:t>
      </w: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435" w:lineRule="atLeast"/>
        <w:ind w:left="0" w:right="0" w:firstLine="0"/>
        <w:rPr>
          <w:rFonts w:hint="eastAsia" w:ascii="PingFang SC" w:hAnsi="PingFang SC" w:eastAsia="PingFang SC" w:cs="PingFang SC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PingFang SC" w:hAnsi="PingFang SC" w:eastAsia="PingFang SC" w:cs="PingFang SC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1.没有提交(commit)的数据</w:t>
      </w:r>
      <w:r>
        <w:rPr>
          <w:rFonts w:hint="eastAsia" w:ascii="PingFang SC" w:hAnsi="PingFang SC" w:cs="PingFang SC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  </w:t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删除后无法rollback</w:t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2.提交(commit)了的数据</w:t>
      </w:r>
      <w:r>
        <w:rPr>
          <w:rFonts w:hint="eastAsia" w:ascii="PingFang SC" w:hAnsi="PingFang SC" w:cs="PingFang SC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    </w:t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删除后可以使用rollback恢复</w:t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3.删除数据后</w:t>
      </w:r>
      <w:r>
        <w:rPr>
          <w:rFonts w:hint="eastAsia" w:ascii="PingFang SC" w:hAnsi="PingFang SC" w:cs="PingFang SC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  </w:t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提交(commit)则无法使用rollback恢复</w:t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就是说，你提交了的数据是永久性的，rollback是在这个基础上进行备份的。</w:t>
      </w: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213360"/>
            <wp:effectExtent l="0" t="0" r="6350" b="15240"/>
            <wp:docPr id="2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7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jc w:val="left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.列出至少有一个员工的部门号</w:t>
      </w: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select deptno</w:t>
      </w: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from emp</w:t>
      </w: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group by deptno having count(empno)&gt;=1 ;</w:t>
      </w:r>
    </w:p>
    <w:p>
      <w:pPr>
        <w:numPr>
          <w:ilvl w:val="0"/>
          <w:numId w:val="2"/>
        </w:numPr>
        <w:jc w:val="left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.列出部门信息</w:t>
      </w: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select d.*,ed.c</w:t>
      </w: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from dept d,(select deptno,count(empno) c from emp group by deptno having count(empno)&gt;=1) ed</w:t>
      </w: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where d.deptno=ed.deptno;</w:t>
      </w: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969010"/>
            <wp:effectExtent l="0" t="0" r="4445" b="2540"/>
            <wp:docPr id="2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6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175895"/>
            <wp:effectExtent l="0" t="0" r="8255" b="14605"/>
            <wp:docPr id="2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select * from emp</w:t>
      </w: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where sal&gt;(select sal from emp where ename='SMITH');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2320290"/>
            <wp:effectExtent l="0" t="0" r="6985" b="3810"/>
            <wp:docPr id="2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847340" cy="238125"/>
            <wp:effectExtent l="0" t="0" r="10160" b="9525"/>
            <wp:docPr id="2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select a.ename,b.ename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from emp a,emp b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where a.mgr=b.empno(+)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286000" cy="3390265"/>
            <wp:effectExtent l="0" t="0" r="0" b="635"/>
            <wp:docPr id="2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57040" cy="323850"/>
            <wp:effectExtent l="0" t="0" r="10160" b="0"/>
            <wp:docPr id="2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select a.empno,a.ename,c.dname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from emp a,emp b,dept c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where a.mgr=b.empno and a.deptno=c.deptno and a.hiredate&lt;b.hiredate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2081530"/>
            <wp:effectExtent l="0" t="0" r="8255" b="13970"/>
            <wp:docPr id="2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42740" cy="323850"/>
            <wp:effectExtent l="0" t="0" r="10160" b="0"/>
            <wp:docPr id="2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select b.dname,b.deptno,a.*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from emp a,dept b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where a.deptno(+)=b.deptno;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040" cy="2103755"/>
            <wp:effectExtent l="0" t="0" r="3810" b="10795"/>
            <wp:docPr id="2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057015" cy="276225"/>
            <wp:effectExtent l="0" t="0" r="635" b="9525"/>
            <wp:docPr id="2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7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select e.ename,d.dname,ed.c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from emp e,dept d,(select deptno,count(empno) c from emp group by deptno)ed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where e.deptno=d.deptno and e.deptno =ed.deptno and e.job='CLERK';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1327785"/>
            <wp:effectExtent l="0" t="0" r="5715" b="5715"/>
            <wp:docPr id="2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28465" cy="304800"/>
            <wp:effectExtent l="0" t="0" r="635" b="0"/>
            <wp:docPr id="2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040" cy="1414780"/>
            <wp:effectExtent l="0" t="0" r="3810" b="13970"/>
            <wp:docPr id="2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1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或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14040" cy="1390650"/>
            <wp:effectExtent l="0" t="0" r="10160" b="0"/>
            <wp:docPr id="2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040" cy="274320"/>
            <wp:effectExtent l="0" t="0" r="3810" b="11430"/>
            <wp:docPr id="2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select ename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from emp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where deptno=(select deptno from dept where dname='SALES')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66665" cy="2219325"/>
            <wp:effectExtent l="0" t="0" r="635" b="9525"/>
            <wp:docPr id="2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*****************************************</w:t>
      </w:r>
    </w:p>
    <w:p>
      <w:pPr>
        <w:numPr>
          <w:ilvl w:val="0"/>
          <w:numId w:val="0"/>
        </w:numPr>
        <w:pBdr>
          <w:bottom w:val="dotted" w:color="auto" w:sz="24" w:space="0"/>
        </w:pBd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123815" cy="314325"/>
            <wp:effectExtent l="0" t="0" r="635" b="9525"/>
            <wp:docPr id="2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分步：</w:t>
      </w:r>
    </w:p>
    <w:p>
      <w:pPr>
        <w:numPr>
          <w:ilvl w:val="0"/>
          <w:numId w:val="3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列出高于平均薪金的员工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select empno,ename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from emp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where sal&gt;(select avg(sal) from emp);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295015" cy="2266950"/>
            <wp:effectExtent l="0" t="0" r="635" b="0"/>
            <wp:docPr id="2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列出高于平均薪金的员工、上级领导、部门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select e.empno,e.ename,ee.empno,ee.ename,d.dname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from emp e,emp ee,dept d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where e.sal&gt;(select avg(sal) from emp) and e.mgr=ee.empno</w:t>
      </w:r>
      <w:r>
        <w:rPr>
          <w:rFonts w:hint="eastAsia" w:ascii="微软雅黑" w:hAnsi="微软雅黑" w:eastAsia="微软雅黑" w:cs="微软雅黑"/>
          <w:color w:val="0000FF"/>
        </w:rPr>
        <w:t xml:space="preserve">(+) </w:t>
      </w:r>
      <w:r>
        <w:rPr>
          <w:rFonts w:hint="eastAsia" w:ascii="微软雅黑" w:hAnsi="微软雅黑" w:eastAsia="微软雅黑" w:cs="微软雅黑"/>
        </w:rPr>
        <w:t>and e.deptno=d.deptno;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040" cy="1435735"/>
            <wp:effectExtent l="0" t="0" r="3810" b="12065"/>
            <wp:docPr id="2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列出高于平均薪金的员工、上级领导、部门、薪金等级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select e.empno,e.ename,ee.empno,ee.ename,d.dname,s.grade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from emp e,emp ee,dept d,salgrade s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0000FF"/>
        </w:rPr>
      </w:pPr>
      <w:r>
        <w:rPr>
          <w:rFonts w:hint="eastAsia" w:ascii="微软雅黑" w:hAnsi="微软雅黑" w:eastAsia="微软雅黑" w:cs="微软雅黑"/>
        </w:rPr>
        <w:t>where e.sal&gt;(select avg(sal) from emp) and e.mgr=ee.empno</w:t>
      </w:r>
      <w:r>
        <w:rPr>
          <w:rFonts w:hint="eastAsia" w:ascii="微软雅黑" w:hAnsi="微软雅黑" w:eastAsia="微软雅黑" w:cs="微软雅黑"/>
          <w:color w:val="0000FF"/>
        </w:rPr>
        <w:t>(+)</w:t>
      </w:r>
      <w:r>
        <w:rPr>
          <w:rFonts w:hint="eastAsia" w:ascii="微软雅黑" w:hAnsi="微软雅黑" w:eastAsia="微软雅黑" w:cs="微软雅黑"/>
        </w:rPr>
        <w:t xml:space="preserve"> and e.deptno=d.deptno and </w:t>
      </w:r>
      <w:r>
        <w:rPr>
          <w:rFonts w:hint="eastAsia" w:ascii="微软雅黑" w:hAnsi="微软雅黑" w:eastAsia="微软雅黑" w:cs="微软雅黑"/>
          <w:color w:val="0000FF"/>
        </w:rPr>
        <w:t>e.sal between s.losal and s.hisal;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1654810"/>
            <wp:effectExtent l="0" t="0" r="6985" b="2540"/>
            <wp:docPr id="2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0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8865" cy="304800"/>
            <wp:effectExtent l="0" t="0" r="635" b="0"/>
            <wp:docPr id="2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select e.*,d.dname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from emp e,dept d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where e.deptno=d.deptno and job=(select job from emp where ename='SCOTT') and e.ename!='SCOTT'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970280"/>
            <wp:effectExtent l="0" t="0" r="3175" b="1270"/>
            <wp:docPr id="2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7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990340" cy="381000"/>
            <wp:effectExtent l="0" t="0" r="10160" b="0"/>
            <wp:docPr id="2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3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select ename,sal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from emp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where sal in (select sal from emp where deptno=30) and deptno!=30;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815340"/>
            <wp:effectExtent l="0" t="0" r="5715" b="3810"/>
            <wp:docPr id="2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（无符合条件数据行）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95215" cy="333375"/>
            <wp:effectExtent l="0" t="0" r="635" b="9525"/>
            <wp:docPr id="2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select e.ename,e.sal,d.dname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from emp e,dept d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where e.sal&gt;all(select sal from emp where deptno=30) and e.deptno=d.deptno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1395095"/>
            <wp:effectExtent l="0" t="0" r="7620" b="14605"/>
            <wp:docPr id="28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856990" cy="304800"/>
            <wp:effectExtent l="0" t="0" r="10160" b="0"/>
            <wp:docPr id="28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select d.dname,count(e.empno),avg(e.sal),avg(months_between(sysdate,hiredate)/12)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from emp e,dept d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where e.deptno=d.deptno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group by d.dname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1238250"/>
            <wp:effectExtent l="0" t="0" r="4445" b="0"/>
            <wp:docPr id="2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742565" cy="381000"/>
            <wp:effectExtent l="0" t="0" r="635" b="0"/>
            <wp:docPr id="29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7425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select e.ename,e.sal,d.dname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from emp e,dept d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where e.deptno=d.deptno;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733040" cy="3380740"/>
            <wp:effectExtent l="0" t="0" r="10160" b="10160"/>
            <wp:docPr id="29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80715" cy="371475"/>
            <wp:effectExtent l="0" t="0" r="635" b="9525"/>
            <wp:docPr id="29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select d.*,</w:t>
      </w:r>
      <w:r>
        <w:rPr>
          <w:rFonts w:hint="eastAsia" w:ascii="微软雅黑" w:hAnsi="微软雅黑" w:eastAsia="微软雅黑" w:cs="微软雅黑"/>
          <w:lang w:val="en-US" w:eastAsia="zh-CN"/>
        </w:rPr>
        <w:t>nvl(ed.c,0)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from dept d,(select deptno,count(empno) c from emp group by deptno) ed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where ed.deptno</w:t>
      </w:r>
      <w:r>
        <w:rPr>
          <w:rFonts w:hint="eastAsia" w:ascii="微软雅黑" w:hAnsi="微软雅黑" w:eastAsia="微软雅黑" w:cs="微软雅黑"/>
          <w:lang w:val="en-US" w:eastAsia="zh-CN"/>
        </w:rPr>
        <w:t>(+)</w:t>
      </w:r>
      <w:r>
        <w:rPr>
          <w:rFonts w:hint="eastAsia" w:ascii="微软雅黑" w:hAnsi="微软雅黑" w:eastAsia="微软雅黑" w:cs="微软雅黑"/>
        </w:rPr>
        <w:t>=d.deptno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1435100"/>
            <wp:effectExtent l="0" t="0" r="5715" b="12700"/>
            <wp:docPr id="30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377825"/>
            <wp:effectExtent l="0" t="0" r="8255" b="3175"/>
            <wp:docPr id="30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7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4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列出各工作的最低工资和最低工资员工信息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select e.*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from emp 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where e.sal in (select min(sal) from emp group by job);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1836420"/>
            <wp:effectExtent l="0" t="0" r="6985" b="11430"/>
            <wp:docPr id="29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90240" cy="314325"/>
            <wp:effectExtent l="0" t="0" r="10160" b="9525"/>
            <wp:docPr id="29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select d.dname,min(e.sal)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from emp e,dept d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where job='MANAGER' and e.deptno=d.deptno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group by d.dname;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28390" cy="1562100"/>
            <wp:effectExtent l="0" t="0" r="10160" b="0"/>
            <wp:docPr id="30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42615" cy="400050"/>
            <wp:effectExtent l="0" t="0" r="635" b="0"/>
            <wp:docPr id="2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select (sal+nvl(comm,0))*12 ysal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from emp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order by ysal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009265" cy="3371215"/>
            <wp:effectExtent l="0" t="0" r="635" b="635"/>
            <wp:docPr id="30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71315" cy="381000"/>
            <wp:effectExtent l="0" t="0" r="635" b="0"/>
            <wp:docPr id="30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select distinct ee.*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from emp e,emp ee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where e.mgr=ee.empno and ee.sal&gt;3000;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894080"/>
            <wp:effectExtent l="0" t="0" r="6350" b="1270"/>
            <wp:docPr id="30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76090" cy="400050"/>
            <wp:effectExtent l="0" t="0" r="10160" b="0"/>
            <wp:docPr id="30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2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select d.dname,sum(e.sal),count(e.empno)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from emp e,dept d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where d.dname in (select dname from dept where dname like '%S%') and e.deptno=d.deptno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group by d.dname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1081405"/>
            <wp:effectExtent l="0" t="0" r="5080" b="4445"/>
            <wp:docPr id="30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6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542540" cy="266700"/>
            <wp:effectExtent l="0" t="0" r="10160" b="0"/>
            <wp:docPr id="30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3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54254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update emp set sal=sal*1.1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where (months_between(sysdate,hiredate)/12)&gt;10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1493520"/>
            <wp:effectExtent l="0" t="0" r="3175" b="11430"/>
            <wp:docPr id="2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3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预习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71675" cy="1247775"/>
            <wp:effectExtent l="0" t="0" r="9525" b="9525"/>
            <wp:docPr id="2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5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755650"/>
            <wp:effectExtent l="0" t="0" r="4445" b="6350"/>
            <wp:docPr id="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242060"/>
            <wp:effectExtent l="0" t="0" r="6350" b="15240"/>
            <wp:docPr id="2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2687955"/>
            <wp:effectExtent l="0" t="0" r="3175" b="17145"/>
            <wp:docPr id="2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1061085"/>
            <wp:effectExtent l="0" t="0" r="4445" b="5715"/>
            <wp:docPr id="2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  <w:t>表的管理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343150" cy="428625"/>
            <wp:effectExtent l="0" t="0" r="0" b="9525"/>
            <wp:docPr id="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568325"/>
            <wp:effectExtent l="0" t="0" r="4445" b="3175"/>
            <wp:docPr id="2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数据类型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480185"/>
            <wp:effectExtent l="0" t="0" r="6350" b="5715"/>
            <wp:docPr id="2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表的建立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514350"/>
            <wp:effectExtent l="0" t="0" r="4445" b="0"/>
            <wp:docPr id="2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create table 表名称（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字段   数据类型  {default 默认值}</w:t>
      </w:r>
      <w:r>
        <w:rPr>
          <w:rFonts w:hint="eastAsia" w:ascii="微软雅黑" w:hAnsi="微软雅黑" w:eastAsia="微软雅黑" w:cs="微软雅黑"/>
          <w:color w:val="FF0000"/>
        </w:rPr>
        <w:t>，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字段   数据类型  {default 默认值}</w:t>
      </w:r>
      <w:r>
        <w:rPr>
          <w:rFonts w:hint="eastAsia" w:ascii="微软雅黑" w:hAnsi="微软雅黑" w:eastAsia="微软雅黑" w:cs="微软雅黑"/>
          <w:color w:val="FF0000"/>
        </w:rPr>
        <w:t>，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字段   数据类型  {default 默认值}</w:t>
      </w:r>
      <w:r>
        <w:rPr>
          <w:rFonts w:hint="eastAsia" w:ascii="微软雅黑" w:hAnsi="微软雅黑" w:eastAsia="微软雅黑" w:cs="微软雅黑"/>
          <w:color w:val="FF0000"/>
        </w:rPr>
        <w:t>，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........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字段   数据类型  {default 默认值}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）</w:t>
      </w:r>
      <w:r>
        <w:rPr>
          <w:rFonts w:hint="eastAsia" w:ascii="微软雅黑" w:hAnsi="微软雅黑" w:eastAsia="微软雅黑" w:cs="微软雅黑"/>
          <w:color w:val="FF0000"/>
        </w:rPr>
        <w:t>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878205"/>
            <wp:effectExtent l="0" t="0" r="6985" b="17145"/>
            <wp:docPr id="3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2207260"/>
            <wp:effectExtent l="0" t="0" r="7620" b="2540"/>
            <wp:docPr id="3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1247775"/>
            <wp:effectExtent l="0" t="0" r="5715" b="9525"/>
            <wp:docPr id="3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8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create table person(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pid varchar2(18) 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name varchar2(200),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age number(3),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birthday date,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 xml:space="preserve">sex varchar2(2) default '男' 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628265" cy="1428750"/>
            <wp:effectExtent l="0" t="0" r="635" b="0"/>
            <wp:docPr id="3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81150" cy="247650"/>
            <wp:effectExtent l="0" t="0" r="0" b="0"/>
            <wp:docPr id="3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insert into person (pid,name,age,birthday,sex) values ('100','张三',18,to_date('1995-09-12','yyyy-mm-dd'),'女'); 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注：varchar要‘’    number不用‘’       日期要转换（用to_date()函数）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表的删除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593090"/>
            <wp:effectExtent l="0" t="0" r="4445" b="16510"/>
            <wp:docPr id="3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drop table person ; 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71675" cy="514350"/>
            <wp:effectExtent l="0" t="0" r="9525" b="0"/>
            <wp:docPr id="3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表的修改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601980"/>
            <wp:effectExtent l="0" t="0" r="6350" b="7620"/>
            <wp:docPr id="3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4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>alter table person add (address varchar2(20) default '略');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90465" cy="581025"/>
            <wp:effectExtent l="0" t="0" r="635" b="9525"/>
            <wp:docPr id="3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5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435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修改列的数据类型的方法: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通常可以写成 alter table 表名 modify column 列名 新的列的类型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例如:student表中列sname的类型是char(20),现在要修改为varchar(20),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F88BF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F88BF"/>
          <w:spacing w:val="0"/>
          <w:sz w:val="21"/>
          <w:szCs w:val="21"/>
          <w:u w:val="none"/>
          <w:shd w:val="clear" w:fill="FFFFFF"/>
        </w:rPr>
        <w:instrText xml:space="preserve"> HYPERLINK "https://www.baidu.com/s?wd=SQL%E8%AF%AD%E5%8F%A5&amp;tn=44039180_cpr&amp;fenlei=mv6quAkxTZn0IZRqIHckPjm4nH00T1YzPj64Pv7WnWD1nycsP1b0IAYqnWm3PW64rj0d0AP8IA3qPjfsn1bkrjKxmLKz0ZNzUjdCIZwsrBtEXh9GuA7EQhF9pywdQhPEUiqkIyN1IA-EUBtkrHcYP1bsn10knHDznjmvnWcL" \t "https://zhidao.baidu.com/question/_blank"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F88BF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b w:val="0"/>
          <w:i w:val="0"/>
          <w:caps w:val="0"/>
          <w:color w:val="3F88BF"/>
          <w:spacing w:val="0"/>
          <w:sz w:val="21"/>
          <w:szCs w:val="21"/>
          <w:u w:val="none"/>
          <w:shd w:val="clear" w:fill="FFFFFF"/>
        </w:rPr>
        <w:t>SQL语句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F88BF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如下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 xml:space="preserve">     alter table student modify column sname varchar(20);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 xml:space="preserve"> 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同时修改列名和列的数据类型的方法: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通常可以写成 alter table 表名 change column 旧列名 新列名 新的列类型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例如:student表中列sname的类型是char(20),要修改为stuname varchar(20),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F88BF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F88BF"/>
          <w:spacing w:val="0"/>
          <w:sz w:val="21"/>
          <w:szCs w:val="21"/>
          <w:u w:val="none"/>
          <w:shd w:val="clear" w:fill="FFFFFF"/>
        </w:rPr>
        <w:instrText xml:space="preserve"> HYPERLINK "https://www.baidu.com/s?wd=SQL%E8%AF%AD%E5%8F%A5&amp;tn=44039180_cpr&amp;fenlei=mv6quAkxTZn0IZRqIHckPjm4nH00T1YzPj64Pv7WnWD1nycsP1b0IAYqnWm3PW64rj0d0AP8IA3qPjfsn1bkrjKxmLKz0ZNzUjdCIZwsrBtEXh9GuA7EQhF9pywdQhPEUiqkIyN1IA-EUBtkrHcYP1bsn10knHDznjmvnWcL" \t "https://zhidao.baidu.com/question/_blank"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F88BF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b w:val="0"/>
          <w:i w:val="0"/>
          <w:caps w:val="0"/>
          <w:color w:val="3F88BF"/>
          <w:spacing w:val="0"/>
          <w:sz w:val="21"/>
          <w:szCs w:val="21"/>
          <w:u w:val="none"/>
          <w:shd w:val="clear" w:fill="FFFFFF"/>
        </w:rPr>
        <w:t>SQL语句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F88BF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如下: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 xml:space="preserve">     alter table student change column sname stuname varchar(20);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960" cy="1102360"/>
            <wp:effectExtent l="0" t="0" r="8890" b="2540"/>
            <wp:docPr id="3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7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180975"/>
            <wp:effectExtent l="0" t="0" r="8255" b="9525"/>
            <wp:docPr id="3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9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040" cy="492125"/>
            <wp:effectExtent l="0" t="0" r="3810" b="3175"/>
            <wp:docPr id="3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20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96215"/>
            <wp:effectExtent l="0" t="0" r="6350" b="13335"/>
            <wp:docPr id="3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21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person (pid,age,birthday,sex,address) values('124',22,to_date('1995-11-25','yyyy-mm-dd'),'女','短石');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469265"/>
            <wp:effectExtent l="0" t="0" r="5715" b="6985"/>
            <wp:docPr id="3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22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926465"/>
            <wp:effectExtent l="0" t="0" r="6350" b="6985"/>
            <wp:docPr id="3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23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以上可看出不设置</w:t>
      </w:r>
      <w:r>
        <w:rPr>
          <w:rFonts w:hint="eastAsia" w:ascii="微软雅黑" w:hAnsi="微软雅黑" w:eastAsia="微软雅黑" w:cs="微软雅黑"/>
          <w:lang w:val="en-US" w:eastAsia="zh-CN"/>
        </w:rPr>
        <w:t>name就是默认值“无名氏”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重命名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588010"/>
            <wp:effectExtent l="0" t="0" r="4445" b="2540"/>
            <wp:docPr id="3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24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269875"/>
            <wp:effectExtent l="0" t="0" r="6350" b="15875"/>
            <wp:docPr id="3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5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截断表（了解）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883920"/>
            <wp:effectExtent l="0" t="0" r="8255" b="11430"/>
            <wp:docPr id="3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6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truncate table tperson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390775" cy="609600"/>
            <wp:effectExtent l="0" t="0" r="9525" b="0"/>
            <wp:docPr id="3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27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Style w:val="9"/>
          <w:rFonts w:ascii="新宋体" w:hAnsi="新宋体" w:eastAsia="新宋体" w:cs="新宋体"/>
          <w:i w:val="0"/>
          <w:caps w:val="0"/>
          <w:color w:val="4444DD"/>
          <w:spacing w:val="0"/>
          <w:sz w:val="24"/>
          <w:szCs w:val="24"/>
          <w:shd w:val="clear" w:fill="FFFFFF"/>
        </w:rPr>
        <w:t>ALTER</w:t>
      </w:r>
      <w:r>
        <w:rPr>
          <w:rFonts w:hint="eastAsia" w:ascii="新宋体" w:hAnsi="新宋体" w:eastAsia="新宋体" w:cs="新宋体"/>
          <w:i w:val="0"/>
          <w:caps w:val="0"/>
          <w:color w:val="4444DD"/>
          <w:spacing w:val="0"/>
          <w:sz w:val="24"/>
          <w:szCs w:val="24"/>
          <w:shd w:val="clear" w:fill="FFFFFF"/>
        </w:rPr>
        <w:t> </w:t>
      </w:r>
      <w:r>
        <w:rPr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TABLE </w:t>
      </w:r>
      <w:r>
        <w:rPr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SCOTT.TEST </w:t>
      </w:r>
      <w:r>
        <w:rPr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RENAME TO </w:t>
      </w:r>
      <w:r>
        <w:rPr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TEST1</w:t>
      </w:r>
      <w:r>
        <w:rPr>
          <w:rFonts w:ascii="Hiragino Sans GB W3" w:hAnsi="Hiragino Sans GB W3" w:eastAsia="Hiragino Sans GB W3" w:cs="Hiragino Sans GB W3"/>
          <w:b w:val="0"/>
          <w:i w:val="0"/>
          <w:caps w:val="0"/>
          <w:color w:val="7F7070"/>
          <w:spacing w:val="0"/>
          <w:sz w:val="24"/>
          <w:szCs w:val="24"/>
          <w:shd w:val="clear" w:fill="FFFFFF"/>
        </w:rPr>
        <w:t>--修改表名</w:t>
      </w:r>
      <w:r>
        <w:rPr>
          <w:rFonts w:hint="default" w:ascii="Hiragino Sans GB W3" w:hAnsi="Hiragino Sans GB W3" w:eastAsia="Hiragino Sans GB W3" w:cs="Hiragino Sans GB W3"/>
          <w:b w:val="0"/>
          <w:i w:val="0"/>
          <w:caps w:val="0"/>
          <w:color w:val="7F7070"/>
          <w:spacing w:val="0"/>
          <w:sz w:val="24"/>
          <w:szCs w:val="24"/>
          <w:shd w:val="clear" w:fill="FFFFFF"/>
        </w:rPr>
        <w:br w:type="textWrapping"/>
      </w:r>
      <w:r>
        <w:rPr>
          <w:rStyle w:val="10"/>
          <w:rFonts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ALTER</w:t>
      </w:r>
      <w:r>
        <w:rPr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TABLE</w:t>
      </w:r>
      <w:r>
        <w:rPr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SCOTT.TEST</w:t>
      </w:r>
      <w:r>
        <w:rPr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RENAME</w:t>
      </w:r>
      <w:r>
        <w:rPr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COLUMN</w:t>
      </w:r>
      <w:r>
        <w:rPr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NAME</w:t>
      </w:r>
      <w:r>
        <w:rPr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TO</w:t>
      </w:r>
      <w:r>
        <w:rPr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NAME1 --修改表列名</w:t>
      </w:r>
      <w:r>
        <w:rPr>
          <w:rStyle w:val="10"/>
          <w:rFonts w:hint="eastAsia" w:ascii="新宋体" w:hAnsi="新宋体" w:eastAsia="新宋体" w:cs="新宋体"/>
          <w:b w:val="0"/>
          <w:i w:val="0"/>
          <w:caps w:val="0"/>
          <w:color w:val="7F7070"/>
          <w:spacing w:val="0"/>
          <w:sz w:val="24"/>
          <w:szCs w:val="24"/>
          <w:shd w:val="clear" w:fill="FFFFFF"/>
        </w:rPr>
        <w:br w:type="textWrapping"/>
      </w:r>
      <w:r>
        <w:rPr>
          <w:rStyle w:val="10"/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ALTER</w:t>
      </w:r>
      <w:r>
        <w:rPr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TABLE</w:t>
      </w:r>
      <w:r>
        <w:rPr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SCOTT.TEST</w:t>
      </w:r>
      <w:r>
        <w:rPr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MODIFY</w:t>
      </w:r>
      <w:r>
        <w:rPr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NAME1</w:t>
      </w:r>
      <w:r>
        <w:rPr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NUMBER</w:t>
      </w:r>
      <w:r>
        <w:rPr>
          <w:rStyle w:val="10"/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(20)</w:t>
      </w:r>
      <w:r>
        <w:rPr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--修改字段类型</w:t>
      </w:r>
      <w:r>
        <w:rPr>
          <w:rStyle w:val="10"/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br w:type="textWrapping"/>
      </w:r>
      <w:r>
        <w:rPr>
          <w:rStyle w:val="10"/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ALTER</w:t>
      </w:r>
      <w:r>
        <w:rPr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TABLE</w:t>
      </w:r>
      <w:r>
        <w:rPr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SCOTT.TEST</w:t>
      </w:r>
      <w:r>
        <w:rPr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ADD</w:t>
      </w:r>
      <w:r>
        <w:rPr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ADDRESS</w:t>
      </w:r>
      <w:r>
        <w:rPr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VARCHAR2</w:t>
      </w:r>
      <w:r>
        <w:rPr>
          <w:rStyle w:val="10"/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(40)</w:t>
      </w:r>
      <w:r>
        <w:rPr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 w:val="0"/>
          <w:i w:val="0"/>
          <w:caps w:val="0"/>
          <w:color w:val="7F7070"/>
          <w:spacing w:val="0"/>
          <w:sz w:val="24"/>
          <w:szCs w:val="24"/>
          <w:shd w:val="clear" w:fill="FFFFFF"/>
        </w:rPr>
        <w:t>--添加表列</w:t>
      </w:r>
      <w:r>
        <w:rPr>
          <w:rFonts w:hint="eastAsia" w:ascii="新宋体" w:hAnsi="新宋体" w:eastAsia="新宋体" w:cs="新宋体"/>
          <w:b w:val="0"/>
          <w:i w:val="0"/>
          <w:caps w:val="0"/>
          <w:color w:val="7F7070"/>
          <w:spacing w:val="0"/>
          <w:sz w:val="24"/>
          <w:szCs w:val="24"/>
          <w:shd w:val="clear" w:fill="FFFFFF"/>
        </w:rPr>
        <w:br w:type="textWrapping"/>
      </w:r>
      <w:r>
        <w:rPr>
          <w:rStyle w:val="10"/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ALTER</w:t>
      </w:r>
      <w:r>
        <w:rPr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TABLE</w:t>
      </w:r>
      <w:r>
        <w:rPr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SCOTT.TEST</w:t>
      </w:r>
      <w:r>
        <w:rPr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DROP</w:t>
      </w:r>
      <w:r>
        <w:rPr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NAME</w:t>
      </w:r>
      <w:r>
        <w:rPr>
          <w:rFonts w:hint="eastAsia" w:ascii="新宋体" w:hAnsi="新宋体" w:eastAsia="新宋体" w:cs="新宋体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t> </w:t>
      </w:r>
      <w:r>
        <w:rPr>
          <w:rStyle w:val="10"/>
          <w:rFonts w:hint="eastAsia" w:ascii="新宋体" w:hAnsi="新宋体" w:eastAsia="新宋体" w:cs="新宋体"/>
          <w:b/>
          <w:i w:val="0"/>
          <w:caps w:val="0"/>
          <w:color w:val="4444DD"/>
          <w:spacing w:val="0"/>
          <w:sz w:val="22"/>
          <w:szCs w:val="22"/>
          <w:shd w:val="clear" w:fill="FFFFFF"/>
        </w:rPr>
        <w:t>CASCADECONSTRAINTS --删除表列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1820545"/>
            <wp:effectExtent l="0" t="0" r="4445" b="8255"/>
            <wp:docPr id="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2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960" cy="307975"/>
            <wp:effectExtent l="0" t="0" r="8890" b="15875"/>
            <wp:docPr id="3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先建表，然后加数据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create table national(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name varchar2(15)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--增加数据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national(name) values ('中国');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national(name) values ('美国');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national(name) values ('巴西');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national(name) values ('荷兰');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771265" cy="3399790"/>
            <wp:effectExtent l="0" t="0" r="635" b="10160"/>
            <wp:docPr id="3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然后关联（但注意：不能中国</w:t>
      </w:r>
      <w:r>
        <w:rPr>
          <w:rFonts w:hint="eastAsia" w:ascii="微软雅黑" w:hAnsi="微软雅黑" w:eastAsia="微软雅黑" w:cs="微软雅黑"/>
          <w:lang w:val="en-US" w:eastAsia="zh-CN"/>
        </w:rPr>
        <w:t>vs中国-------</w:t>
      </w:r>
      <w:r>
        <w:rPr>
          <w:rFonts w:hint="eastAsia" w:ascii="微软雅黑" w:hAnsi="微软雅黑" w:eastAsia="微软雅黑" w:cs="微软雅黑"/>
          <w:lang w:eastAsia="zh-CN"/>
        </w:rPr>
        <w:t>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所以：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select n1.name,n2.name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from national n1,national n2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where n1.name!=n2.name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694940" cy="3142615"/>
            <wp:effectExtent l="0" t="0" r="10160" b="635"/>
            <wp:docPr id="3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4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  <w:t>约束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272415"/>
            <wp:effectExtent l="0" t="0" r="6350" b="13335"/>
            <wp:docPr id="3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5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约束的分类：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040" cy="1820545"/>
            <wp:effectExtent l="0" t="0" r="3810" b="8255"/>
            <wp:docPr id="3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6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主键约束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2049780"/>
            <wp:effectExtent l="0" t="0" r="6350" b="7620"/>
            <wp:docPr id="3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7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create table person (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pid varchar2(15) primary key,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name varchar2(18),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age number(3),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birthday date,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sex varchar2(10) default '男',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address varchar2(18)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809240" cy="1647825"/>
            <wp:effectExtent l="0" t="0" r="10160" b="9525"/>
            <wp:docPr id="3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9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223520"/>
            <wp:effectExtent l="0" t="0" r="5080" b="5080"/>
            <wp:docPr id="3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8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person(pid,name,age,birthday,sex,address) values ('100','张三',18,to_date('1995-09-12','yyyy-mm-dd'),'女','断石');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person(pid,name,age,birthday,sex,address) values ('100','张三',18,to_date('1995-09-12','yyyy-mm-dd'),'女','断石');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person(name,age,birthday,sex,address) values ('张三',18,to_date('1995-09-12','yyyy-mm-dd'),'女','断石');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459740"/>
            <wp:effectExtent l="0" t="0" r="5715" b="16510"/>
            <wp:docPr id="3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1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694690"/>
            <wp:effectExtent l="0" t="0" r="5715" b="10160"/>
            <wp:docPr id="3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2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762000" cy="219075"/>
            <wp:effectExtent l="0" t="0" r="0" b="9525"/>
            <wp:docPr id="3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7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171440" cy="342900"/>
            <wp:effectExtent l="0" t="0" r="10160" b="0"/>
            <wp:docPr id="3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3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196850"/>
            <wp:effectExtent l="0" t="0" r="4445" b="12700"/>
            <wp:docPr id="3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704850"/>
            <wp:effectExtent l="0" t="0" r="6985" b="0"/>
            <wp:docPr id="3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5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545465"/>
            <wp:effectExtent l="0" t="0" r="2540" b="6985"/>
            <wp:docPr id="3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6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2170430"/>
            <wp:effectExtent l="0" t="0" r="5715" b="1270"/>
            <wp:docPr id="3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8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70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color w:val="FF0000"/>
          <w:lang w:val="en-US" w:eastAsia="zh-CN"/>
        </w:rPr>
        <w:t>CONSTRAINT person_pid_pk PRIMARY KEY(pid)</w:t>
      </w:r>
      <w:r>
        <w:rPr>
          <w:rFonts w:hint="eastAsia" w:ascii="微软雅黑" w:hAnsi="微软雅黑" w:eastAsia="微软雅黑" w:cs="微软雅黑"/>
          <w:lang w:val="en-US" w:eastAsia="zh-CN"/>
        </w:rPr>
        <w:t>”中person_pid_pk 代表改掉 错误提示信息的编号名称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如再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223520"/>
            <wp:effectExtent l="0" t="0" r="5080" b="5080"/>
            <wp:docPr id="3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8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040" cy="883285"/>
            <wp:effectExtent l="0" t="0" r="3810" b="12065"/>
            <wp:docPr id="3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9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8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248920"/>
            <wp:effectExtent l="0" t="0" r="6985" b="17780"/>
            <wp:docPr id="3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0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非空约束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(NOT NULL)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2028190"/>
            <wp:effectExtent l="0" t="0" r="6350" b="10160"/>
            <wp:docPr id="35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create table person (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pid varchar2(15) primary key,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name varchar2(18) not null,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age number(3) not null,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birthday date,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sex varchar2(10) default '男',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address varchar2(18)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533650" cy="495300"/>
            <wp:effectExtent l="0" t="0" r="0" b="0"/>
            <wp:docPr id="3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insert into person(pid,name,age,birthday,sex,address) values ('101',null,18,to_date('1995-09-12','yyyy-mm-dd'),'女','断石');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693420"/>
            <wp:effectExtent l="0" t="0" r="10160" b="11430"/>
            <wp:docPr id="35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insert into person(pid,name,age,birthday,sex,address) values ('102','张三',null,to_date('1995-09-12','yyyy-mm-dd'),'女','断石');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681355"/>
            <wp:effectExtent l="0" t="0" r="5715" b="4445"/>
            <wp:docPr id="35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4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537210"/>
            <wp:effectExtent l="0" t="0" r="2540" b="15240"/>
            <wp:docPr id="35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5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唯一约束（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UNIQUE</w:t>
      </w:r>
      <w:r>
        <w:rPr>
          <w:rFonts w:hint="eastAsia" w:ascii="微软雅黑" w:hAnsi="微软雅黑" w:eastAsia="微软雅黑" w:cs="微软雅黑"/>
          <w:b/>
          <w:bCs/>
          <w:lang w:eastAsia="zh-CN"/>
        </w:rPr>
        <w:t>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040" cy="441960"/>
            <wp:effectExtent l="0" t="0" r="3810" b="15240"/>
            <wp:docPr id="35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26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create table person (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pid varchar2(15) primary key,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name varchar2(18) unique not null,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age number(3) not null,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birthday date,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sex varchar2(10) default '男',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address varchar2(18)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85975" cy="466725"/>
            <wp:effectExtent l="0" t="0" r="9525" b="9525"/>
            <wp:docPr id="35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7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390775" cy="295275"/>
            <wp:effectExtent l="0" t="0" r="9525" b="9525"/>
            <wp:docPr id="35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8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1271905"/>
            <wp:effectExtent l="0" t="0" r="4445" b="4445"/>
            <wp:docPr id="35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29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1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741680"/>
            <wp:effectExtent l="0" t="0" r="4445" b="1270"/>
            <wp:docPr id="35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0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1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如下：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362075" cy="447675"/>
            <wp:effectExtent l="0" t="0" r="9525" b="9525"/>
            <wp:docPr id="36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1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040" cy="1315085"/>
            <wp:effectExtent l="0" t="0" r="3810" b="18415"/>
            <wp:docPr id="36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2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5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可以看到用</w:t>
      </w:r>
      <w:r>
        <w:rPr>
          <w:rFonts w:hint="eastAsia" w:ascii="微软雅黑" w:hAnsi="微软雅黑" w:eastAsia="微软雅黑" w:cs="微软雅黑"/>
          <w:lang w:val="en-US" w:eastAsia="zh-CN"/>
        </w:rPr>
        <w:t>constraint之后错误信息中变更了信息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检查约束（check）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040" cy="433705"/>
            <wp:effectExtent l="0" t="0" r="3810" b="4445"/>
            <wp:docPr id="36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3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如：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Age   在0~150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Sex    男、女、中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create table person (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pid varchar2(15) 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name varchar2(18) not null,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age number(3) not null check(age between 0 and 150),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birthday date,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sex varchar2(10) default '男' check(sex in('男','女','中')),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address varchar2(18),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constraint person_pid_pk primary key(pid),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constraint person_name_uk unique(name)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362075" cy="447675"/>
            <wp:effectExtent l="0" t="0" r="9525" b="9525"/>
            <wp:docPr id="3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1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person(pid,name,age,birthday,sex,address) values ('101','张三',151,to_date('1995-09-12','yyyy-mm-dd'),'女','断石');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662305"/>
            <wp:effectExtent l="0" t="0" r="3175" b="4445"/>
            <wp:docPr id="3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4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person(pid,name,age,birthday,sex,address) values ('102','张三',18,to_date('1995-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09-12','yyyy-mm-dd'),'你','断石');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721995"/>
            <wp:effectExtent l="0" t="0" r="7620" b="1905"/>
            <wp:docPr id="3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5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714375"/>
            <wp:effectExtent l="0" t="0" r="6350" b="9525"/>
            <wp:docPr id="3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create table person (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pid varchar2(15) 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name varchar2(18) not null,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age number(3) not null 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birthday date,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sex varchar2(10) default '男' 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address varchar2(18),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constraint person_pid_pk primary key(pid),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constraint person_name_uk unique(name),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constraint person_age_ck check(age between 0 and 150),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constraint person_sex_ck check(sex in('男','女','中'))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685925" cy="504825"/>
            <wp:effectExtent l="0" t="0" r="9525" b="9525"/>
            <wp:docPr id="3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7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673735"/>
            <wp:effectExtent l="0" t="0" r="5715" b="12065"/>
            <wp:docPr id="3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8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888365"/>
            <wp:effectExtent l="0" t="0" r="4445" b="6985"/>
            <wp:docPr id="3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9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  <w:t>外键约束（foreign key）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811530"/>
            <wp:effectExtent l="0" t="0" r="3175" b="7620"/>
            <wp:docPr id="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建表person、book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Person表建立：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create table person (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pid varchar2(15) 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name varchar2(18) not null,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age number(3) not null 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birthday date,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sex varchar2(10) default '男' 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address varchar2(18),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constraint person_pid_pk primary key(pid),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constraint person_name_uk unique(name),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constraint person_age_ck check(age between 0 and 150),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constraint person_sex_ck check(sex in('男','女','中'))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076325" cy="485775"/>
            <wp:effectExtent l="0" t="0" r="9525" b="9525"/>
            <wp:docPr id="3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2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Book表建立：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create table book(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bid number(10) 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bname varchar(15),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bprice number(5,2),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constraint book_pid_pk primary key(bid)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076325" cy="485775"/>
            <wp:effectExtent l="0" t="0" r="9525" b="9525"/>
            <wp:docPr id="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现在要在book表加新的列pid：属于谁的书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推敲过程：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100705"/>
            <wp:effectExtent l="0" t="0" r="6350" b="4445"/>
            <wp:docPr id="3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  <w:lang w:val="en-US" w:eastAsia="zh-CN"/>
        </w:rPr>
        <w:t>以上可知：推出person表为父表、book表为字表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sz w:val="21"/>
          <w:szCs w:val="21"/>
          <w:lang w:val="en-US" w:eastAsia="zh-CN"/>
        </w:rPr>
        <w:t>所以应该这样建立表book：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1536700"/>
            <wp:effectExtent l="0" t="0" r="8255" b="6350"/>
            <wp:docPr id="3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然后插入</w:t>
      </w:r>
      <w:r>
        <w:rPr>
          <w:rFonts w:hint="eastAsia" w:ascii="微软雅黑" w:hAnsi="微软雅黑" w:eastAsia="微软雅黑" w:cs="微软雅黑"/>
          <w:lang w:val="en-US" w:eastAsia="zh-CN"/>
        </w:rPr>
        <w:t>person表数据：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person(pid,name,age,birthday,sex,address) values ('101','张三',15,to_date('1995-09-12','yyyy-mm-dd'),'女','断石');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520065"/>
            <wp:effectExtent l="0" t="0" r="10160" b="13335"/>
            <wp:docPr id="3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8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0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再插入book数据（pid与person表的pid对应）：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book(bid,bname,bprice,pid) values(1,'西游记',20.5,'101');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558165"/>
            <wp:effectExtent l="0" t="0" r="7620" b="13335"/>
            <wp:docPr id="3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7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再插入book数据（pid与person表的pid不对应）：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book(bid,bname,bprice,pid) values(2,'红楼梦',20.5,'10');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878205"/>
            <wp:effectExtent l="0" t="0" r="8255" b="17145"/>
            <wp:docPr id="3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lang w:val="en-US" w:eastAsia="zh-CN"/>
        </w:rPr>
        <w:t>从错误信息：</w:t>
      </w:r>
      <w:r>
        <w:rPr>
          <w:rFonts w:hint="eastAsia" w:ascii="微软雅黑" w:hAnsi="微软雅黑" w:eastAsia="微软雅黑" w:cs="微软雅黑"/>
          <w:color w:val="FF0000"/>
          <w:lang w:val="en-US" w:eastAsia="zh-CN"/>
        </w:rPr>
        <w:t xml:space="preserve">ORA-02291: 违反完整约束条件 (SCOTT.PERSON_BOOK_PID_FK) - 未找到父项关键字  </w:t>
      </w:r>
      <w:r>
        <w:rPr>
          <w:rFonts w:hint="eastAsia" w:ascii="微软雅黑" w:hAnsi="微软雅黑" w:eastAsia="微软雅黑" w:cs="微软雅黑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可以看出创建的person_book外键pid关联成功。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698500"/>
            <wp:effectExtent l="0" t="0" r="5715" b="6350"/>
            <wp:docPr id="3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1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如果不按顺序删除则出现：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980690" cy="485775"/>
            <wp:effectExtent l="0" t="0" r="10160" b="9525"/>
            <wp:docPr id="3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0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342640" cy="733425"/>
            <wp:effectExtent l="0" t="0" r="10160" b="9525"/>
            <wp:docPr id="3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1085850"/>
            <wp:effectExtent l="0" t="0" r="6985" b="0"/>
            <wp:docPr id="3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66665" cy="1076325"/>
            <wp:effectExtent l="0" t="0" r="635" b="9525"/>
            <wp:docPr id="3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6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371215" cy="228600"/>
            <wp:effectExtent l="0" t="0" r="635" b="0"/>
            <wp:docPr id="38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776605"/>
            <wp:effectExtent l="0" t="0" r="6350" b="4445"/>
            <wp:docPr id="38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7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6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910590"/>
            <wp:effectExtent l="0" t="0" r="2540" b="3810"/>
            <wp:docPr id="38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8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756285"/>
            <wp:effectExtent l="0" t="0" r="8255" b="5715"/>
            <wp:docPr id="38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级联删除需要在建立外键是就设置成级联模式：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create table person (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pid varchar2(15) 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name varchar2(18) not null,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age number(3) not null 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birthday date,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sex varchar2(10) default '男' 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address varchar2(18),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constraint person_pid_pk primary key(pid),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constraint person_name_uk unique(name),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constraint person_age_ck check(age between 0 and 150),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constraint person_sex_ck check(sex in('男','女','中'))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create table book(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bid number(10) 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bname varchar(15),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bprice number(5,2),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pid varchar2(15),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constraint book_pid_pk primary key(bid),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constraint person_book_pid_fk foreign key(pid) references person(pid)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FF0000"/>
          <w:lang w:val="en-US" w:eastAsia="zh-CN"/>
        </w:rPr>
        <w:t>on delete cascade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38040" cy="2162175"/>
            <wp:effectExtent l="0" t="0" r="10160" b="9525"/>
            <wp:docPr id="38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20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  <w:t>修改约束、ROWNUM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修改约束（了解就好）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793240"/>
            <wp:effectExtent l="0" t="0" r="6350" b="16510"/>
            <wp:docPr id="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270000"/>
            <wp:effectExtent l="0" t="0" r="6350" b="6350"/>
            <wp:docPr id="3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2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221615"/>
            <wp:effectExtent l="0" t="0" r="6350" b="6985"/>
            <wp:docPr id="3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alter table person add constraint person_pid_pk primary key(pid);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582930"/>
            <wp:effectExtent l="0" t="0" r="5080" b="7620"/>
            <wp:docPr id="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alter table person add constraint person_age_ck check(age between 0 and 150);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619760"/>
            <wp:effectExtent l="0" t="0" r="2540" b="889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alter table person add constraint person_name_uk unique(name);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645795"/>
            <wp:effectExtent l="0" t="0" r="6985" b="1905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为</w:t>
      </w:r>
      <w:r>
        <w:rPr>
          <w:rFonts w:hint="eastAsia" w:ascii="微软雅黑" w:hAnsi="微软雅黑" w:eastAsia="微软雅黑" w:cs="微软雅黑"/>
          <w:lang w:val="en-US" w:eastAsia="zh-CN"/>
        </w:rPr>
        <w:t>book表增加主键、外键约束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create table book(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bid number(10) 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bname varchar(15),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bprice number(5,2),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pid varchar2(15)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alter table book add constraint book_bid_pk primary key(bid);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alter table book add constraint person_book_pid_fk foreign key(pid) references person(pid) on delete cascade;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1046480"/>
            <wp:effectExtent l="0" t="0" r="8255" b="127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1167130"/>
            <wp:effectExtent l="0" t="0" r="5080" b="13970"/>
            <wp:docPr id="3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alter table person drop constraint person_age_ck;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95140" cy="638175"/>
            <wp:effectExtent l="0" t="0" r="10160" b="9525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ROWNUM(重点)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512445"/>
            <wp:effectExtent l="0" t="0" r="2540" b="1905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select rownum,empno,ename,sal,hiredate,comm,mgr from emp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2575560"/>
            <wp:effectExtent l="0" t="0" r="4445" b="15240"/>
            <wp:docPr id="3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4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t>即：给行编号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222250"/>
            <wp:effectExtent l="0" t="0" r="5715" b="6350"/>
            <wp:docPr id="3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3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select rownum,empno,ename,sal,hiredate,comm,mgr 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from emp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where rownum&lt;=5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1595755"/>
            <wp:effectExtent l="0" t="0" r="8255" b="4445"/>
            <wp:docPr id="4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2298065"/>
            <wp:effectExtent l="0" t="0" r="2540" b="6985"/>
            <wp:docPr id="4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所以不行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再用以下方法：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601345"/>
            <wp:effectExtent l="0" t="0" r="4445" b="8255"/>
            <wp:docPr id="4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689610"/>
            <wp:effectExtent l="0" t="0" r="3175" b="15240"/>
            <wp:docPr id="4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8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cs="微软雅黑"/>
          <w:lang w:val="en-US" w:eastAsia="zh-CN"/>
        </w:rPr>
        <w:t>1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2343150"/>
            <wp:effectExtent l="0" t="0" r="3175" b="0"/>
            <wp:docPr id="4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2950210"/>
            <wp:effectExtent l="0" t="0" r="8255" b="2540"/>
            <wp:docPr id="4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2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  <w:t>建立、约束、查询全流程练习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1087755"/>
            <wp:effectExtent l="0" t="0" r="3175" b="17145"/>
            <wp:docPr id="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8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057140" cy="809625"/>
            <wp:effectExtent l="0" t="0" r="10160" b="9525"/>
            <wp:docPr id="3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24050" cy="1905000"/>
            <wp:effectExtent l="0" t="0" r="0" b="0"/>
            <wp:docPr id="4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05025" cy="1628775"/>
            <wp:effectExtent l="0" t="0" r="9525" b="9525"/>
            <wp:docPr id="4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609725" cy="1809750"/>
            <wp:effectExtent l="0" t="0" r="9525" b="0"/>
            <wp:docPr id="4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5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建表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Sporter表：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create table sporter (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sporterid number(4),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name varchar(10) not null,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sex varchar(5),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department varchar(20) not null,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constraint sporter_sporterid_pk primary key(sporterid)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09465" cy="1714500"/>
            <wp:effectExtent l="0" t="0" r="635" b="0"/>
            <wp:docPr id="4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6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Item表：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create table item (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itemid varchar(4),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itemname varchar(10),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location varchar(10),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constraint item_itemid_pk primary key(itemid)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933190" cy="1247775"/>
            <wp:effectExtent l="0" t="0" r="10160" b="9525"/>
            <wp:docPr id="4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5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Location一开始设置大小‘5’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出现错误: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990600"/>
            <wp:effectExtent l="0" t="0" r="6985" b="0"/>
            <wp:docPr id="4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6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所以可以看出一个汉字：至少varchar(2)    3个汉字至少varchar(6)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Grade表：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create table grade(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sporterid number(4),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itemid varchar(4),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mark varchar(4),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constraint grade_mark_ck check(mark in(null,6,4,2,0)),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constraint sporter_grade_sporterid_fk foreign key(sporterid) references sporter(sporterid),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constraint item_grade_itemid_fk foreign key(itemid) references item(itemid)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);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1107440"/>
            <wp:effectExtent l="0" t="0" r="9525" b="16510"/>
            <wp:docPr id="4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4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加入数据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00250" cy="1533525"/>
            <wp:effectExtent l="0" t="0" r="0" b="9525"/>
            <wp:docPr id="4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sporter values(1001,'李明','男','计算机系');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sporter values(1002,'张三','男','数学系');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sporter values(1003,'李四','男女','计算机系');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sporter values(1004,'王二','男女','物理系');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sporter values(1005,'李娜','女','心理系');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sporter values(1006,'孙丽','女','数学系');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95215" cy="3561715"/>
            <wp:effectExtent l="0" t="0" r="635" b="635"/>
            <wp:docPr id="4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1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57400" cy="1247775"/>
            <wp:effectExtent l="0" t="0" r="0" b="9525"/>
            <wp:docPr id="4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1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insert into item values ('x001','男子五千米','一操场');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insert into item values ('x002','男子标枪','一操场');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insert into item values ('x003','男子跳远','二操场');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insert into item values ('x004','女子跳高','二操场');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insert into item values ('x005','女子三千米','三操场');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14240" cy="2923540"/>
            <wp:effectExtent l="0" t="0" r="10160" b="10160"/>
            <wp:docPr id="4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8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619250" cy="1800225"/>
            <wp:effectExtent l="0" t="0" r="0" b="9525"/>
            <wp:docPr id="4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12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grade values(1001,'x001','6');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grade values(1002,'x001','4');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grade values(1003,'x001','2');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grade values(1004,'x001','0');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grade values(1001,'x003','4');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grade values(1002,'x003','6');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grade values(1004,'x003','2');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grade values(1005,'x004','6');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insert into grade values(1006,'x004','4');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752215" cy="4228465"/>
            <wp:effectExtent l="0" t="0" r="635" b="635"/>
            <wp:docPr id="4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20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422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查询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971675" cy="1438275"/>
            <wp:effectExtent l="0" t="0" r="9525" b="9525"/>
            <wp:docPr id="4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22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57400" cy="1333500"/>
            <wp:effectExtent l="0" t="0" r="0" b="0"/>
            <wp:docPr id="4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23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1562100" cy="1819275"/>
            <wp:effectExtent l="0" t="0" r="0" b="9525"/>
            <wp:docPr id="4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24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**************************************************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723515" cy="247650"/>
            <wp:effectExtent l="0" t="0" r="635" b="0"/>
            <wp:docPr id="4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21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272351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方法一：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eastAsia="zh-CN"/>
        </w:rPr>
        <w:t>select ed.nn,ed.ss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eastAsia="zh-CN"/>
        </w:rPr>
        <w:t>from (select s.department nn,sum(mark) ss  from sporter s,grade g where s.sporterid=g.sporterid group by s.department) ed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eastAsia="zh-CN"/>
        </w:rPr>
        <w:t xml:space="preserve">where ed.ss=(select </w:t>
      </w:r>
      <w:r>
        <w:rPr>
          <w:rFonts w:hint="eastAsia" w:ascii="微软雅黑" w:hAnsi="微软雅黑" w:eastAsia="微软雅黑" w:cs="微软雅黑"/>
          <w:b w:val="0"/>
          <w:bCs w:val="0"/>
          <w:color w:val="0000FF"/>
          <w:lang w:eastAsia="zh-CN"/>
        </w:rPr>
        <w:t>max(sum(mark)</w:t>
      </w:r>
      <w:r>
        <w:rPr>
          <w:rFonts w:hint="eastAsia" w:ascii="微软雅黑" w:hAnsi="微软雅黑" w:eastAsia="微软雅黑" w:cs="微软雅黑"/>
          <w:b w:val="0"/>
          <w:bCs w:val="0"/>
          <w:lang w:eastAsia="zh-CN"/>
        </w:rPr>
        <w:t>) ss  from sporter s,grade g where s.sporterid=g.sporterid group by s.department);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713990" cy="809625"/>
            <wp:effectExtent l="0" t="0" r="10160" b="9525"/>
            <wp:docPr id="4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25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方法二：（用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rownum</w:t>
      </w:r>
      <w:r>
        <w:rPr>
          <w:rFonts w:hint="eastAsia" w:ascii="微软雅黑" w:hAnsi="微软雅黑" w:eastAsia="微软雅黑" w:cs="微软雅黑"/>
          <w:b/>
          <w:bCs/>
          <w:lang w:eastAsia="zh-CN"/>
        </w:rPr>
        <w:t>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eastAsia="zh-CN"/>
        </w:rPr>
        <w:t>select *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eastAsia="zh-CN"/>
        </w:rPr>
        <w:t>from(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eastAsia="zh-CN"/>
        </w:rPr>
        <w:t xml:space="preserve">select s.department nn,sum(mark) ss  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eastAsia="zh-CN"/>
        </w:rPr>
        <w:t xml:space="preserve">from sporter s,grade g 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eastAsia="zh-CN"/>
        </w:rPr>
        <w:t>where s.sporterid=g.sporterid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eastAsia="zh-CN"/>
        </w:rPr>
        <w:t xml:space="preserve">group by s.department 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eastAsia="zh-CN"/>
        </w:rPr>
        <w:t>order by ss desc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eastAsia="zh-CN"/>
        </w:rPr>
        <w:t>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eastAsia="zh-CN"/>
        </w:rPr>
        <w:t>where rownum=1;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199765" cy="2114550"/>
            <wp:effectExtent l="0" t="0" r="635" b="0"/>
            <wp:docPr id="4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27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456940" cy="304800"/>
            <wp:effectExtent l="0" t="0" r="10160" b="0"/>
            <wp:docPr id="4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26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方法一：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2391410"/>
            <wp:effectExtent l="0" t="0" r="3175" b="8890"/>
            <wp:docPr id="4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28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方法二：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select b.itemname,d.name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from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(select itemid, max(mark) mm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from grade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group by itemid)a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(select itemid,itemname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from item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where location='一操场')b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,grade c,sporter d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where d.sporterid=c.sporterid and b.itemid=c.itemid(+) and b.itemid=a.itemid(+) and a.mm=c.mark;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1840865"/>
            <wp:effectExtent l="0" t="0" r="8255" b="6985"/>
            <wp:docPr id="4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29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337185"/>
            <wp:effectExtent l="0" t="0" r="8255" b="5715"/>
            <wp:docPr id="4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30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select  distinct a.name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from sporter a,grade b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where a.sporterid=b.sporterid and b.itemid in(select itemid from sporter a,grade b where a.sporterid=b.sporterid and a.name='张三' ) and a.name!='张三';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040" cy="1158240"/>
            <wp:effectExtent l="0" t="0" r="3810" b="3810"/>
            <wp:docPr id="4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31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5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942840" cy="276225"/>
            <wp:effectExtent l="0" t="0" r="10160" b="9525"/>
            <wp:docPr id="4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32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update grade set mark=0 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where sporterid=(select sporterid from sporter where name='张三');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742950"/>
            <wp:effectExtent l="0" t="0" r="3175" b="0"/>
            <wp:docPr id="4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34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009265" cy="342900"/>
            <wp:effectExtent l="0" t="0" r="635" b="0"/>
            <wp:docPr id="4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33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delete from item where itemname='女子跳高';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1111885"/>
            <wp:effectExtent l="0" t="0" r="7620" b="12065"/>
            <wp:docPr id="4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36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207010"/>
            <wp:effectExtent l="0" t="0" r="2540" b="2540"/>
            <wp:docPr id="4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38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create table emp20 as select * from emp where deptno=20;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1098550"/>
            <wp:effectExtent l="0" t="0" r="5715" b="6350"/>
            <wp:docPr id="4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0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Union：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266440" cy="228600"/>
            <wp:effectExtent l="0" t="0" r="10160" b="0"/>
            <wp:docPr id="4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39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select * from emp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union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select * from emp20;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438015" cy="3485515"/>
            <wp:effectExtent l="0" t="0" r="635" b="635"/>
            <wp:docPr id="4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1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Union all：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486025" cy="276225"/>
            <wp:effectExtent l="0" t="0" r="9525" b="9525"/>
            <wp:docPr id="4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2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select * from emp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union all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select * from emp20;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247515" cy="4218940"/>
            <wp:effectExtent l="0" t="0" r="635" b="10160"/>
            <wp:docPr id="4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3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Intersect：两张表的交集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select * from emp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intersect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select * from emp20;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685665" cy="1914525"/>
            <wp:effectExtent l="0" t="0" r="635" b="9525"/>
            <wp:docPr id="4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Minus：两张表的差集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select * from emp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minus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select * from emp20;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314190" cy="2675890"/>
            <wp:effectExtent l="0" t="0" r="10160" b="10160"/>
            <wp:docPr id="4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5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267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070225"/>
            <wp:effectExtent l="0" t="0" r="6350" b="15875"/>
            <wp:docPr id="4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6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1150620"/>
            <wp:effectExtent l="0" t="0" r="5080" b="11430"/>
            <wp:docPr id="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1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5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3624580"/>
            <wp:effectExtent l="0" t="0" r="4445" b="13970"/>
            <wp:docPr id="4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4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1633220"/>
            <wp:effectExtent l="0" t="0" r="4445" b="5080"/>
            <wp:docPr id="4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3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314190" cy="1485900"/>
            <wp:effectExtent l="0" t="0" r="10160" b="0"/>
            <wp:docPr id="4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  <w:t>视图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920750"/>
            <wp:effectExtent l="0" t="0" r="8255" b="12700"/>
            <wp:docPr id="4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5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看你当前用户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如果没</w:t>
      </w:r>
      <w:r>
        <w:rPr>
          <w:rFonts w:hint="eastAsia" w:ascii="微软雅黑" w:hAnsi="微软雅黑" w:eastAsia="微软雅黑" w:cs="微软雅黑"/>
          <w:sz w:val="21"/>
          <w:szCs w:val="21"/>
        </w:rPr>
        <w:t>有权限创建视图 用sys登录后 grant create view to 当前用户 再创建视图.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conn sys/change_on_install as sysdba;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304540" cy="352425"/>
            <wp:effectExtent l="0" t="0" r="10160" b="9525"/>
            <wp:docPr id="4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grant create view to scott;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628265" cy="666750"/>
            <wp:effectExtent l="0" t="0" r="635" b="0"/>
            <wp:docPr id="4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7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conn scott/tiger;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create view empv20 as select empno,ename,sal,hiredate from emp where deptno=20;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414655"/>
            <wp:effectExtent l="0" t="0" r="3175" b="4445"/>
            <wp:docPr id="4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8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551815"/>
            <wp:effectExtent l="0" t="0" r="4445" b="635"/>
            <wp:docPr id="4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9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475990" cy="1485900"/>
            <wp:effectExtent l="0" t="0" r="10160" b="0"/>
            <wp:docPr id="4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10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269240"/>
            <wp:effectExtent l="0" t="0" r="6350" b="16510"/>
            <wp:docPr id="4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11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731520"/>
            <wp:effectExtent l="0" t="0" r="8255" b="11430"/>
            <wp:docPr id="4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12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drop view empv20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85975" cy="676275"/>
            <wp:effectExtent l="0" t="0" r="9525" b="9525"/>
            <wp:docPr id="4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13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440055"/>
            <wp:effectExtent l="0" t="0" r="8255" b="17145"/>
            <wp:docPr id="4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15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547370"/>
            <wp:effectExtent l="0" t="0" r="6350" b="5080"/>
            <wp:docPr id="4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16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create view empv20 as select empno,ename,sal,hiredate from emp where deptno=20;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然后加一列</w:t>
      </w:r>
      <w:r>
        <w:rPr>
          <w:rFonts w:hint="eastAsia" w:ascii="微软雅黑" w:hAnsi="微软雅黑" w:eastAsia="微软雅黑" w:cs="微软雅黑"/>
          <w:lang w:val="en-US" w:eastAsia="zh-CN"/>
        </w:rPr>
        <w:t>comm（就要用create or replace）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create or replace view empv20 as select comm,empno,ename,sal,hiredate from emp where deptno=20;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509270"/>
            <wp:effectExtent l="0" t="0" r="3175" b="5080"/>
            <wp:docPr id="4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17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9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960" cy="3484880"/>
            <wp:effectExtent l="0" t="0" r="8890" b="1270"/>
            <wp:docPr id="4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18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356610"/>
            <wp:effectExtent l="0" t="0" r="6350" b="15240"/>
            <wp:docPr id="4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19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370205"/>
            <wp:effectExtent l="0" t="0" r="8255" b="10795"/>
            <wp:docPr id="4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20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256540"/>
            <wp:effectExtent l="0" t="0" r="5080" b="10160"/>
            <wp:docPr id="4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21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314190" cy="1476375"/>
            <wp:effectExtent l="0" t="0" r="10160" b="9525"/>
            <wp:docPr id="4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23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412750"/>
            <wp:effectExtent l="0" t="0" r="6350" b="6350"/>
            <wp:docPr id="4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22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393700"/>
            <wp:effectExtent l="0" t="0" r="4445" b="6350"/>
            <wp:docPr id="4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24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2175510"/>
            <wp:effectExtent l="0" t="0" r="6350" b="15240"/>
            <wp:docPr id="4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25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2785745"/>
            <wp:effectExtent l="0" t="0" r="8255" b="14605"/>
            <wp:docPr id="4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26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854075"/>
            <wp:effectExtent l="0" t="0" r="6350" b="3175"/>
            <wp:docPr id="4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27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88620"/>
            <wp:effectExtent l="0" t="0" r="2540" b="11430"/>
            <wp:docPr id="47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28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133215" cy="1000125"/>
            <wp:effectExtent l="0" t="0" r="635" b="9525"/>
            <wp:docPr id="4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29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2527935"/>
            <wp:effectExtent l="0" t="0" r="8255" b="5715"/>
            <wp:docPr id="4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3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能改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473710"/>
            <wp:effectExtent l="0" t="0" r="3175" b="2540"/>
            <wp:docPr id="4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31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lang w:eastAsia="zh-CN"/>
        </w:rPr>
        <w:t>范例：创建只读视图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create or replace view empv20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 xml:space="preserve"> as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 xml:space="preserve"> select empno,ename,sal,hiredate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from emp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where deptno=20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with read only;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990215" cy="1390650"/>
            <wp:effectExtent l="0" t="0" r="635" b="0"/>
            <wp:docPr id="4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33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然后修改试试：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418965" cy="904875"/>
            <wp:effectExtent l="0" t="0" r="635" b="9525"/>
            <wp:docPr id="4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32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提示只读视图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44"/>
          <w:szCs w:val="4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44"/>
          <w:szCs w:val="44"/>
          <w:lang w:val="en-US" w:eastAsia="zh-CN"/>
        </w:rPr>
        <w:t>序列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575435"/>
            <wp:effectExtent l="0" t="0" r="6350" b="5715"/>
            <wp:docPr id="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1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1094105"/>
            <wp:effectExtent l="0" t="0" r="6985" b="10795"/>
            <wp:docPr id="4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2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4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create sequence myseq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257425" cy="581025"/>
            <wp:effectExtent l="0" t="0" r="9525" b="9525"/>
            <wp:docPr id="4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3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create table testseq(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next number(5),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curr number(5)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247900" cy="1038225"/>
            <wp:effectExtent l="0" t="0" r="0" b="9525"/>
            <wp:docPr id="4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3207385"/>
            <wp:effectExtent l="0" t="0" r="6350" b="12065"/>
            <wp:docPr id="4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5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7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601345"/>
            <wp:effectExtent l="0" t="0" r="4445" b="8255"/>
            <wp:docPr id="4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6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376555"/>
            <wp:effectExtent l="0" t="0" r="8255" b="4445"/>
            <wp:docPr id="4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7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drop sequence myseq;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19300" cy="609600"/>
            <wp:effectExtent l="0" t="0" r="0" b="0"/>
            <wp:docPr id="4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8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create sequence myseq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increment by 2;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152650" cy="685800"/>
            <wp:effectExtent l="0" t="0" r="0" b="0"/>
            <wp:docPr id="4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9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438400" cy="247650"/>
            <wp:effectExtent l="0" t="0" r="0" b="0"/>
            <wp:docPr id="4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10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733425"/>
            <wp:effectExtent l="0" t="0" r="4445" b="9525"/>
            <wp:docPr id="4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11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create sequence myseq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increment by 2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start with 10;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314575" cy="866775"/>
            <wp:effectExtent l="0" t="0" r="9525" b="9525"/>
            <wp:docPr id="4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12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从</w:t>
      </w:r>
      <w:r>
        <w:rPr>
          <w:rFonts w:hint="eastAsia" w:ascii="微软雅黑" w:hAnsi="微软雅黑" w:eastAsia="微软雅黑" w:cs="微软雅黑"/>
          <w:lang w:val="en-US" w:eastAsia="zh-CN"/>
        </w:rPr>
        <w:t>10开始，跨度为2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2388870"/>
            <wp:effectExtent l="0" t="0" r="4445" b="11430"/>
            <wp:docPr id="4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13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8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最大值</w:t>
      </w:r>
      <w:r>
        <w:rPr>
          <w:rFonts w:hint="eastAsia" w:ascii="微软雅黑" w:hAnsi="微软雅黑" w:eastAsia="微软雅黑" w:cs="微软雅黑"/>
          <w:lang w:val="en-US" w:eastAsia="zh-CN"/>
        </w:rPr>
        <w:t>10  1开始  跨度2  循环模式  缓存为2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color w:val="0000FF"/>
          <w:sz w:val="30"/>
          <w:szCs w:val="3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FF"/>
          <w:sz w:val="30"/>
          <w:szCs w:val="30"/>
          <w:lang w:eastAsia="zh-CN"/>
        </w:rPr>
        <w:t>一个工具：</w:t>
      </w:r>
      <w:r>
        <w:rPr>
          <w:rFonts w:hint="eastAsia" w:ascii="微软雅黑" w:hAnsi="微软雅黑" w:eastAsia="微软雅黑" w:cs="微软雅黑"/>
          <w:b/>
          <w:bCs/>
          <w:color w:val="0000FF"/>
          <w:sz w:val="30"/>
          <w:szCs w:val="30"/>
          <w:lang w:val="en-US" w:eastAsia="zh-CN"/>
        </w:rPr>
        <w:t>PL/SQL Developer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44"/>
          <w:szCs w:val="4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44"/>
          <w:szCs w:val="4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44"/>
          <w:szCs w:val="4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44"/>
          <w:szCs w:val="4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44"/>
          <w:szCs w:val="44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44"/>
          <w:szCs w:val="4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44"/>
          <w:szCs w:val="44"/>
          <w:lang w:val="en-US" w:eastAsia="zh-CN"/>
        </w:rPr>
        <w:t>同义词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44"/>
          <w:szCs w:val="4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372110"/>
            <wp:effectExtent l="0" t="0" r="2540" b="8890"/>
            <wp:docPr id="4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14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040" cy="295275"/>
            <wp:effectExtent l="0" t="0" r="3810" b="9525"/>
            <wp:docPr id="4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15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通过查询语句：</w:t>
      </w:r>
      <w:r>
        <w:rPr>
          <w:rFonts w:hint="eastAsia" w:ascii="微软雅黑" w:hAnsi="微软雅黑" w:eastAsia="微软雅黑" w:cs="微软雅黑"/>
          <w:lang w:val="en-US" w:eastAsia="zh-CN"/>
        </w:rPr>
        <w:t>select * from tab where TNAME=’DUAL’;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在</w:t>
      </w:r>
      <w:r>
        <w:rPr>
          <w:rFonts w:hint="eastAsia" w:ascii="微软雅黑" w:hAnsi="微软雅黑" w:eastAsia="微软雅黑" w:cs="微软雅黑"/>
          <w:lang w:val="en-US" w:eastAsia="zh-CN"/>
        </w:rPr>
        <w:t>scott和system用户下没找到dual表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在sys用户下找到了dual表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655955"/>
            <wp:effectExtent l="0" t="0" r="4445" b="10795"/>
            <wp:docPr id="4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16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711835"/>
            <wp:effectExtent l="0" t="0" r="5080" b="12065"/>
            <wp:docPr id="4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17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1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切换到sys用户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conn sys/change_on_insall as sysdba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创建同义词</w:t>
      </w:r>
      <w:r>
        <w:rPr>
          <w:rFonts w:hint="eastAsia" w:ascii="微软雅黑" w:hAnsi="微软雅黑" w:eastAsia="微软雅黑" w:cs="微软雅黑"/>
          <w:lang w:val="en-US" w:eastAsia="zh-CN"/>
        </w:rPr>
        <w:t>emp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create synonym emp for scott.emp;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028315" cy="600075"/>
            <wp:effectExtent l="0" t="0" r="635" b="9525"/>
            <wp:docPr id="4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19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910590"/>
            <wp:effectExtent l="0" t="0" r="5080" b="3810"/>
            <wp:docPr id="49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18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drop synonym emp 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009775" cy="638175"/>
            <wp:effectExtent l="0" t="0" r="9525" b="9525"/>
            <wp:docPr id="4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20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44"/>
          <w:szCs w:val="4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44"/>
          <w:szCs w:val="4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44"/>
          <w:szCs w:val="4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44"/>
          <w:szCs w:val="44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  <w:t>用户管理、数据库的备份与恢复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4310" cy="2226945"/>
            <wp:effectExtent l="0" t="0" r="2540" b="1905"/>
            <wp:docPr id="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1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923925"/>
            <wp:effectExtent l="0" t="0" r="6350" b="9525"/>
            <wp:docPr id="4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2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728345"/>
            <wp:effectExtent l="0" t="0" r="5080" b="14605"/>
            <wp:docPr id="4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3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2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1771650"/>
            <wp:effectExtent l="0" t="0" r="4445" b="0"/>
            <wp:docPr id="4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出现提示框：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942590" cy="1800225"/>
            <wp:effectExtent l="0" t="0" r="10160" b="9525"/>
            <wp:docPr id="4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5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749300"/>
            <wp:effectExtent l="0" t="0" r="7620" b="12700"/>
            <wp:docPr id="5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6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770" cy="1928495"/>
            <wp:effectExtent l="0" t="0" r="5080" b="14605"/>
            <wp:docPr id="5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7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8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935355"/>
            <wp:effectExtent l="0" t="0" r="6350" b="17145"/>
            <wp:docPr id="5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8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228600"/>
            <wp:effectExtent l="0" t="0" r="8255" b="0"/>
            <wp:docPr id="5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9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1617980"/>
            <wp:effectExtent l="0" t="0" r="6350" b="1270"/>
            <wp:docPr id="5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10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723765" cy="657225"/>
            <wp:effectExtent l="0" t="0" r="635" b="9525"/>
            <wp:docPr id="5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11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797560"/>
            <wp:effectExtent l="0" t="0" r="3175" b="2540"/>
            <wp:docPr id="5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12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1697990"/>
            <wp:effectExtent l="0" t="0" r="4445" b="16510"/>
            <wp:docPr id="5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13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备份数据库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先在d盘下建立一个文件夹data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Win+r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Cmd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D: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Cd data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Exp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倒出来源的用户的用户名（如：scott）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倒出来源的用户的密码（如：tiger）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然后一直默认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恢复数据库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假设把scott用户下的表全部删除了；然后想恢复数据库数据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Win+r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Cmd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D: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Cd data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用户名（如：scott）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密码（如：tiger）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然后一直默认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  <w:t>嵌套表、可变数组</w:t>
      </w:r>
      <w:r>
        <w:rPr>
          <w:rFonts w:hint="eastAsia" w:ascii="微软雅黑" w:hAnsi="微软雅黑" w:cs="微软雅黑"/>
          <w:b/>
          <w:bCs/>
          <w:sz w:val="36"/>
          <w:szCs w:val="36"/>
          <w:lang w:val="en-US" w:eastAsia="zh-CN"/>
        </w:rPr>
        <w:t>（都做了解）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</w:pPr>
      <w:r>
        <w:rPr>
          <w:rFonts w:hint="eastAsia" w:ascii="微软雅黑" w:hAnsi="微软雅黑" w:cs="微软雅黑"/>
          <w:b/>
          <w:bCs/>
          <w:sz w:val="36"/>
          <w:szCs w:val="36"/>
          <w:lang w:val="en-US" w:eastAsia="zh-CN"/>
        </w:rPr>
        <w:t>嵌套表（oracle中有，作了解）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230" cy="1007110"/>
            <wp:effectExtent l="0" t="0" r="7620" b="2540"/>
            <wp:docPr id="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1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create table department(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did number(2) 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dname varchar(20),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constraint department_did_pk  primary key (did)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create table project(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proid number(4),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proname varchar(20),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did number(2),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constraint project_proid_pk primary key(proid),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constraint department_project_did_fk foreign key(did) references department(did) on delete cascade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);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2098675"/>
            <wp:effectExtent l="0" t="0" r="6985" b="15875"/>
            <wp:docPr id="5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2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72745"/>
            <wp:effectExtent l="0" t="0" r="5080" b="8255"/>
            <wp:docPr id="5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3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2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70840"/>
            <wp:effectExtent l="0" t="0" r="4445" b="10160"/>
            <wp:docPr id="5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723640" cy="1038225"/>
            <wp:effectExtent l="0" t="0" r="10160" b="9525"/>
            <wp:docPr id="5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4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190240" cy="1885950"/>
            <wp:effectExtent l="0" t="0" r="10160" b="0"/>
            <wp:docPr id="5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6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644140"/>
            <wp:effectExtent l="0" t="0" r="4445" b="3810"/>
            <wp:docPr id="5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7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eastAsia="微软雅黑"/>
          <w:lang w:eastAsia="zh-CN"/>
        </w:rPr>
      </w:pPr>
      <w:r>
        <w:rPr>
          <w:rFonts w:hint="eastAsia"/>
          <w:lang w:eastAsia="zh-CN"/>
        </w:rPr>
        <w:t>以下是完成嵌套表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742815" cy="1885950"/>
            <wp:effectExtent l="0" t="0" r="635" b="0"/>
            <wp:docPr id="5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8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52095"/>
            <wp:effectExtent l="0" t="0" r="3810" b="14605"/>
            <wp:docPr id="5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9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691005"/>
            <wp:effectExtent l="0" t="0" r="6350" b="4445"/>
            <wp:docPr id="5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10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30985"/>
            <wp:effectExtent l="0" t="0" r="5080" b="12065"/>
            <wp:docPr id="5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11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57175"/>
            <wp:effectExtent l="0" t="0" r="6985" b="9525"/>
            <wp:docPr id="5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13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649730"/>
            <wp:effectExtent l="0" t="0" r="6350" b="7620"/>
            <wp:docPr id="5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12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30505"/>
            <wp:effectExtent l="0" t="0" r="4445" b="17145"/>
            <wp:docPr id="5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14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649095"/>
            <wp:effectExtent l="0" t="0" r="6985" b="8255"/>
            <wp:docPr id="5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16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957580"/>
            <wp:effectExtent l="0" t="0" r="8255" b="13970"/>
            <wp:docPr id="5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15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333115" cy="1895475"/>
            <wp:effectExtent l="0" t="0" r="635" b="9525"/>
            <wp:docPr id="5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17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333311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39090"/>
            <wp:effectExtent l="0" t="0" r="7620" b="3810"/>
            <wp:docPr id="5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18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038090" cy="876300"/>
            <wp:effectExtent l="0" t="0" r="10160" b="0"/>
            <wp:docPr id="5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19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74320"/>
            <wp:effectExtent l="0" t="0" r="5080" b="11430"/>
            <wp:docPr id="5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20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780790" cy="1333500"/>
            <wp:effectExtent l="0" t="0" r="10160" b="0"/>
            <wp:docPr id="5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21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476375" cy="304800"/>
            <wp:effectExtent l="0" t="0" r="9525" b="0"/>
            <wp:docPr id="5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22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685540" cy="1628775"/>
            <wp:effectExtent l="0" t="0" r="10160" b="9525"/>
            <wp:docPr id="5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23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  <w:t>数据库设计范式 PowerDesigner工具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7960" cy="1831975"/>
            <wp:effectExtent l="0" t="0" r="8890" b="15875"/>
            <wp:docPr id="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1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3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934720"/>
            <wp:effectExtent l="0" t="0" r="5080" b="17780"/>
            <wp:docPr id="5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2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22275"/>
            <wp:effectExtent l="0" t="0" r="5080" b="15875"/>
            <wp:docPr id="5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3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094105"/>
            <wp:effectExtent l="0" t="0" r="6985" b="10795"/>
            <wp:docPr id="5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4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4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0500" cy="175260"/>
            <wp:effectExtent l="0" t="0" r="6350" b="15240"/>
            <wp:docPr id="5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887095"/>
            <wp:effectExtent l="0" t="0" r="3175" b="8255"/>
            <wp:docPr id="5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6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7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910715"/>
            <wp:effectExtent l="0" t="0" r="8255" b="13335"/>
            <wp:docPr id="5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7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0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651510"/>
            <wp:effectExtent l="0" t="0" r="6350" b="15240"/>
            <wp:docPr id="5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9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19075"/>
            <wp:effectExtent l="0" t="0" r="6985" b="9525"/>
            <wp:docPr id="5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11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99005"/>
            <wp:effectExtent l="0" t="0" r="4445" b="10795"/>
            <wp:docPr id="5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10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431925"/>
            <wp:effectExtent l="0" t="0" r="5080" b="15875"/>
            <wp:docPr id="5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12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363345"/>
            <wp:effectExtent l="0" t="0" r="8255" b="8255"/>
            <wp:docPr id="5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3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955040"/>
            <wp:effectExtent l="0" t="0" r="3175" b="16510"/>
            <wp:docPr id="5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4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963295"/>
            <wp:effectExtent l="0" t="0" r="2540" b="8255"/>
            <wp:docPr id="5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5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79730"/>
            <wp:effectExtent l="0" t="0" r="6350" b="1270"/>
            <wp:docPr id="5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6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33240" cy="209550"/>
            <wp:effectExtent l="0" t="0" r="10160" b="0"/>
            <wp:docPr id="5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17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630555"/>
            <wp:effectExtent l="0" t="0" r="3810" b="17145"/>
            <wp:docPr id="5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18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920750"/>
            <wp:effectExtent l="0" t="0" r="3175" b="12700"/>
            <wp:docPr id="5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20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2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466465" cy="247650"/>
            <wp:effectExtent l="0" t="0" r="635" b="0"/>
            <wp:docPr id="5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21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61640"/>
            <wp:effectExtent l="0" t="0" r="3810" b="10160"/>
            <wp:docPr id="5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22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323715" cy="4237990"/>
            <wp:effectExtent l="0" t="0" r="635" b="10160"/>
            <wp:docPr id="5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23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19015" cy="1800225"/>
            <wp:effectExtent l="0" t="0" r="635" b="9525"/>
            <wp:docPr id="5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24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670050"/>
            <wp:effectExtent l="0" t="0" r="7620" b="6350"/>
            <wp:docPr id="5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25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生成建表语句：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390390" cy="2209800"/>
            <wp:effectExtent l="0" t="0" r="10160" b="0"/>
            <wp:docPr id="5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26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生成插入语句：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666615" cy="3523615"/>
            <wp:effectExtent l="0" t="0" r="635" b="635"/>
            <wp:docPr id="5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27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352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jc w:val="center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数据库设计分析</w:t>
      </w:r>
    </w:p>
    <w:p>
      <w:pPr>
        <w:numPr>
          <w:ilvl w:val="0"/>
          <w:numId w:val="0"/>
        </w:numPr>
        <w:jc w:val="center"/>
        <w:rPr>
          <w:rFonts w:hint="eastAsia"/>
          <w:b w:val="0"/>
          <w:bCs w:val="0"/>
          <w:sz w:val="30"/>
          <w:szCs w:val="30"/>
          <w:lang w:val="en-US" w:eastAsia="zh-C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526030"/>
            <wp:effectExtent l="0" t="0" r="2540" b="7620"/>
            <wp:docPr id="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1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47770"/>
            <wp:effectExtent l="0" t="0" r="6985" b="5080"/>
            <wp:docPr id="5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2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3665" cy="2438400"/>
            <wp:effectExtent l="0" t="0" r="635" b="0"/>
            <wp:docPr id="5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3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总结：比如：一个管理员属于一个管理员组；一个管理员组可以有多个管理员</w:t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lang w:eastAsia="zh-CN"/>
        </w:rPr>
        <w:t>这样形成一对多的的情况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需要：三个表1.管理员表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2.管理员组表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3.组-员关系表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来表示他们一对多的关系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742690" cy="1695450"/>
            <wp:effectExtent l="0" t="0" r="10160" b="0"/>
            <wp:docPr id="5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4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center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总结</w:t>
      </w:r>
    </w:p>
    <w:p>
      <w:pPr>
        <w:numPr>
          <w:ilvl w:val="0"/>
          <w:numId w:val="0"/>
        </w:numPr>
        <w:jc w:val="center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390775" cy="1247775"/>
            <wp:effectExtent l="0" t="0" r="9525" b="9525"/>
            <wp:docPr id="5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219325" cy="523875"/>
            <wp:effectExtent l="0" t="0" r="9525" b="9525"/>
            <wp:docPr id="5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7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323850"/>
            <wp:effectExtent l="0" t="0" r="9525" b="0"/>
            <wp:docPr id="5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8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libri Light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Batang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BatangChe">
    <w:panose1 w:val="02030609000101010101"/>
    <w:charset w:val="81"/>
    <w:family w:val="auto"/>
    <w:pitch w:val="default"/>
    <w:sig w:usb0="B00002AF" w:usb1="69D77CFB" w:usb2="00000030" w:usb3="00000000" w:csb0="4008009F" w:csb1="DFD70000"/>
  </w:font>
  <w:font w:name="DFKai-SB">
    <w:panose1 w:val="03000509000000000000"/>
    <w:charset w:val="88"/>
    <w:family w:val="auto"/>
    <w:pitch w:val="default"/>
    <w:sig w:usb0="00000003" w:usb1="082E0000" w:usb2="00000016" w:usb3="00000000" w:csb0="00100001" w:csb1="00000000"/>
  </w:font>
  <w:font w:name="Dotu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Comic Sans MS">
    <w:panose1 w:val="030F0702030302020204"/>
    <w:charset w:val="00"/>
    <w:family w:val="auto"/>
    <w:pitch w:val="default"/>
    <w:sig w:usb0="00000287" w:usb1="00000000" w:usb2="00000000" w:usb3="00000000" w:csb0="2000009F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Hiragino Sans GB W3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F4441D"/>
    <w:multiLevelType w:val="singleLevel"/>
    <w:tmpl w:val="58F4441D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90F0659"/>
    <w:multiLevelType w:val="singleLevel"/>
    <w:tmpl w:val="590F0659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590FEDF4"/>
    <w:multiLevelType w:val="singleLevel"/>
    <w:tmpl w:val="590FEDF4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590FF8F6"/>
    <w:multiLevelType w:val="singleLevel"/>
    <w:tmpl w:val="590FF8F6"/>
    <w:lvl w:ilvl="0" w:tentative="0">
      <w:start w:val="16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605AE"/>
    <w:rsid w:val="00420E2A"/>
    <w:rsid w:val="004A31C6"/>
    <w:rsid w:val="007361B8"/>
    <w:rsid w:val="008A7D56"/>
    <w:rsid w:val="010B60DA"/>
    <w:rsid w:val="01122327"/>
    <w:rsid w:val="012A7775"/>
    <w:rsid w:val="018000DF"/>
    <w:rsid w:val="018E77B4"/>
    <w:rsid w:val="01A84446"/>
    <w:rsid w:val="01F10EE4"/>
    <w:rsid w:val="01F62233"/>
    <w:rsid w:val="02076EAE"/>
    <w:rsid w:val="023C3D6E"/>
    <w:rsid w:val="02693064"/>
    <w:rsid w:val="027067AA"/>
    <w:rsid w:val="02CC71F1"/>
    <w:rsid w:val="02CD1749"/>
    <w:rsid w:val="02DA4A74"/>
    <w:rsid w:val="035539F8"/>
    <w:rsid w:val="03640A49"/>
    <w:rsid w:val="03660EDB"/>
    <w:rsid w:val="036E5827"/>
    <w:rsid w:val="03787C77"/>
    <w:rsid w:val="03855CB4"/>
    <w:rsid w:val="03C46659"/>
    <w:rsid w:val="03CF6523"/>
    <w:rsid w:val="03D514C7"/>
    <w:rsid w:val="03D73EDC"/>
    <w:rsid w:val="0406340E"/>
    <w:rsid w:val="041E5710"/>
    <w:rsid w:val="04242462"/>
    <w:rsid w:val="04675796"/>
    <w:rsid w:val="04D81014"/>
    <w:rsid w:val="04F36B0D"/>
    <w:rsid w:val="04F707DC"/>
    <w:rsid w:val="0512563E"/>
    <w:rsid w:val="052226B4"/>
    <w:rsid w:val="053B027D"/>
    <w:rsid w:val="05837090"/>
    <w:rsid w:val="0595588F"/>
    <w:rsid w:val="05A21523"/>
    <w:rsid w:val="061547B7"/>
    <w:rsid w:val="062966C0"/>
    <w:rsid w:val="063551CC"/>
    <w:rsid w:val="066A518E"/>
    <w:rsid w:val="068D0A78"/>
    <w:rsid w:val="06AE3CEE"/>
    <w:rsid w:val="06B55477"/>
    <w:rsid w:val="06DC62F7"/>
    <w:rsid w:val="06E20483"/>
    <w:rsid w:val="070C28C4"/>
    <w:rsid w:val="07355BB4"/>
    <w:rsid w:val="07523A3B"/>
    <w:rsid w:val="075E26B0"/>
    <w:rsid w:val="077F279C"/>
    <w:rsid w:val="07886E49"/>
    <w:rsid w:val="07A14CF7"/>
    <w:rsid w:val="07C64EF1"/>
    <w:rsid w:val="07C672B3"/>
    <w:rsid w:val="07DD5CF1"/>
    <w:rsid w:val="07EB121E"/>
    <w:rsid w:val="07F871F2"/>
    <w:rsid w:val="085A538F"/>
    <w:rsid w:val="088957F0"/>
    <w:rsid w:val="08AD2AF2"/>
    <w:rsid w:val="08E476C0"/>
    <w:rsid w:val="08EF63FE"/>
    <w:rsid w:val="09224BE2"/>
    <w:rsid w:val="09277A28"/>
    <w:rsid w:val="09C06B65"/>
    <w:rsid w:val="09F008A4"/>
    <w:rsid w:val="0A0019C9"/>
    <w:rsid w:val="0A5C5844"/>
    <w:rsid w:val="0A805ABD"/>
    <w:rsid w:val="0A8E1375"/>
    <w:rsid w:val="0AC5309E"/>
    <w:rsid w:val="0AED087C"/>
    <w:rsid w:val="0AFC160E"/>
    <w:rsid w:val="0AFC4796"/>
    <w:rsid w:val="0B0219A6"/>
    <w:rsid w:val="0B533391"/>
    <w:rsid w:val="0B547A27"/>
    <w:rsid w:val="0BEB2981"/>
    <w:rsid w:val="0C162E6D"/>
    <w:rsid w:val="0C5850E1"/>
    <w:rsid w:val="0C5E7C22"/>
    <w:rsid w:val="0C8C65BE"/>
    <w:rsid w:val="0CB84C9D"/>
    <w:rsid w:val="0CD7699C"/>
    <w:rsid w:val="0D692D18"/>
    <w:rsid w:val="0D8F4249"/>
    <w:rsid w:val="0DA07A7A"/>
    <w:rsid w:val="0DD01B52"/>
    <w:rsid w:val="0DE777E6"/>
    <w:rsid w:val="0DEE6522"/>
    <w:rsid w:val="0DF70966"/>
    <w:rsid w:val="0E646329"/>
    <w:rsid w:val="0E6A7729"/>
    <w:rsid w:val="0EA02FFC"/>
    <w:rsid w:val="0ECE257E"/>
    <w:rsid w:val="0ED23A9B"/>
    <w:rsid w:val="0EE82753"/>
    <w:rsid w:val="0EF17E9F"/>
    <w:rsid w:val="0F024421"/>
    <w:rsid w:val="0F2D0CDF"/>
    <w:rsid w:val="0F82228C"/>
    <w:rsid w:val="0F8F2A93"/>
    <w:rsid w:val="0FAC5965"/>
    <w:rsid w:val="0FF11E03"/>
    <w:rsid w:val="0FF34F7E"/>
    <w:rsid w:val="10073B48"/>
    <w:rsid w:val="100F4B38"/>
    <w:rsid w:val="101036FD"/>
    <w:rsid w:val="101A16E1"/>
    <w:rsid w:val="1022116B"/>
    <w:rsid w:val="102E42A3"/>
    <w:rsid w:val="102F7F91"/>
    <w:rsid w:val="104A5B2C"/>
    <w:rsid w:val="10600B2C"/>
    <w:rsid w:val="10810DE2"/>
    <w:rsid w:val="108703C0"/>
    <w:rsid w:val="10E42B23"/>
    <w:rsid w:val="1116726C"/>
    <w:rsid w:val="113A2EE4"/>
    <w:rsid w:val="11502E5D"/>
    <w:rsid w:val="11727FC0"/>
    <w:rsid w:val="11933AF0"/>
    <w:rsid w:val="11D928B8"/>
    <w:rsid w:val="12016D0F"/>
    <w:rsid w:val="12103B01"/>
    <w:rsid w:val="121F3F5A"/>
    <w:rsid w:val="124D1C81"/>
    <w:rsid w:val="12657DB0"/>
    <w:rsid w:val="126B0B7D"/>
    <w:rsid w:val="126C759B"/>
    <w:rsid w:val="12BF42A3"/>
    <w:rsid w:val="1313402B"/>
    <w:rsid w:val="13373658"/>
    <w:rsid w:val="13435F17"/>
    <w:rsid w:val="138869BD"/>
    <w:rsid w:val="13B26C35"/>
    <w:rsid w:val="13BB32BF"/>
    <w:rsid w:val="141949B6"/>
    <w:rsid w:val="144C73A6"/>
    <w:rsid w:val="145A6C3F"/>
    <w:rsid w:val="145D70F1"/>
    <w:rsid w:val="1483224E"/>
    <w:rsid w:val="14A271AA"/>
    <w:rsid w:val="14A851C6"/>
    <w:rsid w:val="14F72D67"/>
    <w:rsid w:val="1503574F"/>
    <w:rsid w:val="155B7B24"/>
    <w:rsid w:val="159C0749"/>
    <w:rsid w:val="15A03391"/>
    <w:rsid w:val="15B33634"/>
    <w:rsid w:val="15B34DE7"/>
    <w:rsid w:val="15DC1E2C"/>
    <w:rsid w:val="15E47E16"/>
    <w:rsid w:val="15EB6D52"/>
    <w:rsid w:val="163315ED"/>
    <w:rsid w:val="163362DE"/>
    <w:rsid w:val="16741351"/>
    <w:rsid w:val="168A0951"/>
    <w:rsid w:val="16ED3C5E"/>
    <w:rsid w:val="170A416B"/>
    <w:rsid w:val="171C4C13"/>
    <w:rsid w:val="17536EEA"/>
    <w:rsid w:val="17537AC0"/>
    <w:rsid w:val="177370B7"/>
    <w:rsid w:val="1794519F"/>
    <w:rsid w:val="179712D1"/>
    <w:rsid w:val="17E94563"/>
    <w:rsid w:val="180A7168"/>
    <w:rsid w:val="186960E0"/>
    <w:rsid w:val="187972B7"/>
    <w:rsid w:val="18962CBE"/>
    <w:rsid w:val="18AD25BD"/>
    <w:rsid w:val="18BE33B5"/>
    <w:rsid w:val="18CC606C"/>
    <w:rsid w:val="18E1084D"/>
    <w:rsid w:val="18ED1ECA"/>
    <w:rsid w:val="18F32187"/>
    <w:rsid w:val="19046A90"/>
    <w:rsid w:val="192D2B99"/>
    <w:rsid w:val="19600EF4"/>
    <w:rsid w:val="19972D7E"/>
    <w:rsid w:val="19AF168D"/>
    <w:rsid w:val="19E95662"/>
    <w:rsid w:val="19EF564F"/>
    <w:rsid w:val="19F44CDC"/>
    <w:rsid w:val="1A2430B4"/>
    <w:rsid w:val="1A2A76AC"/>
    <w:rsid w:val="1A3960A6"/>
    <w:rsid w:val="1A5E22AA"/>
    <w:rsid w:val="1A82744B"/>
    <w:rsid w:val="1A8838A5"/>
    <w:rsid w:val="1B0402E3"/>
    <w:rsid w:val="1B0F4B7D"/>
    <w:rsid w:val="1B31674B"/>
    <w:rsid w:val="1B5410EE"/>
    <w:rsid w:val="1B9A7AB1"/>
    <w:rsid w:val="1BB4269E"/>
    <w:rsid w:val="1BD31602"/>
    <w:rsid w:val="1C283105"/>
    <w:rsid w:val="1C526AC3"/>
    <w:rsid w:val="1C827B0A"/>
    <w:rsid w:val="1C9A3373"/>
    <w:rsid w:val="1CC03A67"/>
    <w:rsid w:val="1CC92FFA"/>
    <w:rsid w:val="1CCA091A"/>
    <w:rsid w:val="1CDC4AFD"/>
    <w:rsid w:val="1CE1499A"/>
    <w:rsid w:val="1CF36E08"/>
    <w:rsid w:val="1D3046C1"/>
    <w:rsid w:val="1D4C5781"/>
    <w:rsid w:val="1D5C7A15"/>
    <w:rsid w:val="1D6258E7"/>
    <w:rsid w:val="1D7E725A"/>
    <w:rsid w:val="1DA91A05"/>
    <w:rsid w:val="1DB54731"/>
    <w:rsid w:val="1DB64A5C"/>
    <w:rsid w:val="1DCF2AD1"/>
    <w:rsid w:val="1DE63CDA"/>
    <w:rsid w:val="1DF86D99"/>
    <w:rsid w:val="1E3820F5"/>
    <w:rsid w:val="1E605D2B"/>
    <w:rsid w:val="1E6D293D"/>
    <w:rsid w:val="1F137382"/>
    <w:rsid w:val="1F4706F5"/>
    <w:rsid w:val="1FA14749"/>
    <w:rsid w:val="1FA3021F"/>
    <w:rsid w:val="1FA36C00"/>
    <w:rsid w:val="1FFC4EC3"/>
    <w:rsid w:val="20446C1A"/>
    <w:rsid w:val="20464E54"/>
    <w:rsid w:val="205425AE"/>
    <w:rsid w:val="205B6122"/>
    <w:rsid w:val="205F5206"/>
    <w:rsid w:val="206D2D8B"/>
    <w:rsid w:val="20C52A64"/>
    <w:rsid w:val="21356ABA"/>
    <w:rsid w:val="213F305F"/>
    <w:rsid w:val="218C1CAE"/>
    <w:rsid w:val="21A01093"/>
    <w:rsid w:val="21E67712"/>
    <w:rsid w:val="21F577A3"/>
    <w:rsid w:val="21FA79A5"/>
    <w:rsid w:val="22005C73"/>
    <w:rsid w:val="221427D3"/>
    <w:rsid w:val="222F1DBA"/>
    <w:rsid w:val="22320FF1"/>
    <w:rsid w:val="22706D63"/>
    <w:rsid w:val="22E764A6"/>
    <w:rsid w:val="232636EE"/>
    <w:rsid w:val="234F7412"/>
    <w:rsid w:val="236703A8"/>
    <w:rsid w:val="239732B6"/>
    <w:rsid w:val="23C90FF7"/>
    <w:rsid w:val="23F7092B"/>
    <w:rsid w:val="24176A01"/>
    <w:rsid w:val="242401E4"/>
    <w:rsid w:val="243A6AF0"/>
    <w:rsid w:val="24470BBE"/>
    <w:rsid w:val="24616B3B"/>
    <w:rsid w:val="248E56A2"/>
    <w:rsid w:val="2493356A"/>
    <w:rsid w:val="249D67B5"/>
    <w:rsid w:val="24B25E29"/>
    <w:rsid w:val="24BE553F"/>
    <w:rsid w:val="24CE34D3"/>
    <w:rsid w:val="24F100C2"/>
    <w:rsid w:val="24F56363"/>
    <w:rsid w:val="24F77AE5"/>
    <w:rsid w:val="254A5A1C"/>
    <w:rsid w:val="258C72DA"/>
    <w:rsid w:val="25C60A03"/>
    <w:rsid w:val="25CC5848"/>
    <w:rsid w:val="25DF259D"/>
    <w:rsid w:val="25E42ABA"/>
    <w:rsid w:val="25F13C3F"/>
    <w:rsid w:val="25F27961"/>
    <w:rsid w:val="26340605"/>
    <w:rsid w:val="265340EE"/>
    <w:rsid w:val="2655660F"/>
    <w:rsid w:val="267F0251"/>
    <w:rsid w:val="26926FBD"/>
    <w:rsid w:val="26FA4A56"/>
    <w:rsid w:val="27016B45"/>
    <w:rsid w:val="27193C44"/>
    <w:rsid w:val="271A7601"/>
    <w:rsid w:val="27B76951"/>
    <w:rsid w:val="27D259E8"/>
    <w:rsid w:val="27FB7DD1"/>
    <w:rsid w:val="2831042D"/>
    <w:rsid w:val="283C595B"/>
    <w:rsid w:val="284029DE"/>
    <w:rsid w:val="28471DE8"/>
    <w:rsid w:val="285C616C"/>
    <w:rsid w:val="28867684"/>
    <w:rsid w:val="288804C3"/>
    <w:rsid w:val="28A15264"/>
    <w:rsid w:val="28C13DDC"/>
    <w:rsid w:val="28C82AC8"/>
    <w:rsid w:val="28D53810"/>
    <w:rsid w:val="290D0208"/>
    <w:rsid w:val="292A7993"/>
    <w:rsid w:val="298A689A"/>
    <w:rsid w:val="299116DB"/>
    <w:rsid w:val="29B51252"/>
    <w:rsid w:val="29BB0F9D"/>
    <w:rsid w:val="2A02209E"/>
    <w:rsid w:val="2A155089"/>
    <w:rsid w:val="2A237E40"/>
    <w:rsid w:val="2A350E88"/>
    <w:rsid w:val="2A4303DF"/>
    <w:rsid w:val="2A4B1B8E"/>
    <w:rsid w:val="2A4B3A03"/>
    <w:rsid w:val="2A8D34B0"/>
    <w:rsid w:val="2A8D4A86"/>
    <w:rsid w:val="2A98403D"/>
    <w:rsid w:val="2AC35801"/>
    <w:rsid w:val="2AC8391C"/>
    <w:rsid w:val="2ACD1C1D"/>
    <w:rsid w:val="2AEA5985"/>
    <w:rsid w:val="2B07108F"/>
    <w:rsid w:val="2B162197"/>
    <w:rsid w:val="2B3E3A4C"/>
    <w:rsid w:val="2B3F5B8B"/>
    <w:rsid w:val="2B5629B5"/>
    <w:rsid w:val="2BD03809"/>
    <w:rsid w:val="2BF0452D"/>
    <w:rsid w:val="2C06009D"/>
    <w:rsid w:val="2C1C2F2C"/>
    <w:rsid w:val="2C237CC2"/>
    <w:rsid w:val="2C2F7A57"/>
    <w:rsid w:val="2C4053DD"/>
    <w:rsid w:val="2C62019F"/>
    <w:rsid w:val="2C6D04DE"/>
    <w:rsid w:val="2CDF2078"/>
    <w:rsid w:val="2D15728F"/>
    <w:rsid w:val="2D591CE9"/>
    <w:rsid w:val="2D687EB8"/>
    <w:rsid w:val="2D850DE9"/>
    <w:rsid w:val="2D88696C"/>
    <w:rsid w:val="2DB34D39"/>
    <w:rsid w:val="2DB938EC"/>
    <w:rsid w:val="2DC65814"/>
    <w:rsid w:val="2DEA7638"/>
    <w:rsid w:val="2E1078F3"/>
    <w:rsid w:val="2E863D35"/>
    <w:rsid w:val="2EDD2C09"/>
    <w:rsid w:val="2EF72E2F"/>
    <w:rsid w:val="2EFC536C"/>
    <w:rsid w:val="2F9C6B2A"/>
    <w:rsid w:val="2FC21A2C"/>
    <w:rsid w:val="2FD6019B"/>
    <w:rsid w:val="2FE742DC"/>
    <w:rsid w:val="300628F4"/>
    <w:rsid w:val="3019468E"/>
    <w:rsid w:val="3071293D"/>
    <w:rsid w:val="30B22DCB"/>
    <w:rsid w:val="30F876F1"/>
    <w:rsid w:val="31023632"/>
    <w:rsid w:val="31142C4F"/>
    <w:rsid w:val="312A214C"/>
    <w:rsid w:val="31627EFC"/>
    <w:rsid w:val="316B2920"/>
    <w:rsid w:val="31A72385"/>
    <w:rsid w:val="31AE787E"/>
    <w:rsid w:val="31BE369D"/>
    <w:rsid w:val="31DA2AC2"/>
    <w:rsid w:val="320B1B70"/>
    <w:rsid w:val="320D3815"/>
    <w:rsid w:val="32377F9E"/>
    <w:rsid w:val="323F4103"/>
    <w:rsid w:val="326D23D8"/>
    <w:rsid w:val="32A510D8"/>
    <w:rsid w:val="32C22181"/>
    <w:rsid w:val="32F627D3"/>
    <w:rsid w:val="33205AE4"/>
    <w:rsid w:val="334B738D"/>
    <w:rsid w:val="335053AE"/>
    <w:rsid w:val="33611F0A"/>
    <w:rsid w:val="33660857"/>
    <w:rsid w:val="33DC0AC9"/>
    <w:rsid w:val="33DD10CF"/>
    <w:rsid w:val="33EA5842"/>
    <w:rsid w:val="33F92044"/>
    <w:rsid w:val="33FA2779"/>
    <w:rsid w:val="34017D48"/>
    <w:rsid w:val="343E6F24"/>
    <w:rsid w:val="34654809"/>
    <w:rsid w:val="34656955"/>
    <w:rsid w:val="34E60BA5"/>
    <w:rsid w:val="353622A2"/>
    <w:rsid w:val="354039AD"/>
    <w:rsid w:val="35583386"/>
    <w:rsid w:val="355E5BAF"/>
    <w:rsid w:val="359B121D"/>
    <w:rsid w:val="35C37B5D"/>
    <w:rsid w:val="35D70FB4"/>
    <w:rsid w:val="361F546F"/>
    <w:rsid w:val="36202AAC"/>
    <w:rsid w:val="36315717"/>
    <w:rsid w:val="363D0E12"/>
    <w:rsid w:val="36447438"/>
    <w:rsid w:val="36AC0C23"/>
    <w:rsid w:val="36D65B09"/>
    <w:rsid w:val="37021AD8"/>
    <w:rsid w:val="370B1EAB"/>
    <w:rsid w:val="3719373C"/>
    <w:rsid w:val="372264F2"/>
    <w:rsid w:val="3725097D"/>
    <w:rsid w:val="372A49C3"/>
    <w:rsid w:val="37372B30"/>
    <w:rsid w:val="37527766"/>
    <w:rsid w:val="378B24C4"/>
    <w:rsid w:val="379104B0"/>
    <w:rsid w:val="37C37798"/>
    <w:rsid w:val="380A2B8A"/>
    <w:rsid w:val="380A6367"/>
    <w:rsid w:val="3850767E"/>
    <w:rsid w:val="38704DA3"/>
    <w:rsid w:val="387240D2"/>
    <w:rsid w:val="387D724F"/>
    <w:rsid w:val="38941570"/>
    <w:rsid w:val="38D661DC"/>
    <w:rsid w:val="38DD2A17"/>
    <w:rsid w:val="38E13925"/>
    <w:rsid w:val="38E31B24"/>
    <w:rsid w:val="394C7079"/>
    <w:rsid w:val="396A4A7A"/>
    <w:rsid w:val="396B2F86"/>
    <w:rsid w:val="396D42CE"/>
    <w:rsid w:val="397E2350"/>
    <w:rsid w:val="3985197A"/>
    <w:rsid w:val="39A2530A"/>
    <w:rsid w:val="39AA2809"/>
    <w:rsid w:val="39C70520"/>
    <w:rsid w:val="3A070702"/>
    <w:rsid w:val="3A4B6C09"/>
    <w:rsid w:val="3A7B4096"/>
    <w:rsid w:val="3A8A537E"/>
    <w:rsid w:val="3A934D58"/>
    <w:rsid w:val="3B025A1B"/>
    <w:rsid w:val="3B1F024B"/>
    <w:rsid w:val="3B266305"/>
    <w:rsid w:val="3B5522A5"/>
    <w:rsid w:val="3B5B1249"/>
    <w:rsid w:val="3B6A7A4F"/>
    <w:rsid w:val="3B740236"/>
    <w:rsid w:val="3B8D10E9"/>
    <w:rsid w:val="3BE70061"/>
    <w:rsid w:val="3BFB6D1D"/>
    <w:rsid w:val="3C0C1409"/>
    <w:rsid w:val="3C2D4B91"/>
    <w:rsid w:val="3C407737"/>
    <w:rsid w:val="3C4D05B3"/>
    <w:rsid w:val="3CB36437"/>
    <w:rsid w:val="3CB90C47"/>
    <w:rsid w:val="3CF2590A"/>
    <w:rsid w:val="3D115B6D"/>
    <w:rsid w:val="3D386C76"/>
    <w:rsid w:val="3D410990"/>
    <w:rsid w:val="3D62435C"/>
    <w:rsid w:val="3D890F2C"/>
    <w:rsid w:val="3D8A1175"/>
    <w:rsid w:val="3D9328C1"/>
    <w:rsid w:val="3DBD693F"/>
    <w:rsid w:val="3DD81B1E"/>
    <w:rsid w:val="3DFB46C7"/>
    <w:rsid w:val="3E252923"/>
    <w:rsid w:val="3E2761F3"/>
    <w:rsid w:val="3E2C612D"/>
    <w:rsid w:val="3E4807B7"/>
    <w:rsid w:val="3E680E9C"/>
    <w:rsid w:val="3E6C385E"/>
    <w:rsid w:val="3EF26B69"/>
    <w:rsid w:val="3F222D41"/>
    <w:rsid w:val="3F6356D3"/>
    <w:rsid w:val="3F647E6C"/>
    <w:rsid w:val="3F892B03"/>
    <w:rsid w:val="3FA8139F"/>
    <w:rsid w:val="3FB41CF6"/>
    <w:rsid w:val="3FCC29A6"/>
    <w:rsid w:val="3FF4144A"/>
    <w:rsid w:val="3FF95B69"/>
    <w:rsid w:val="400505B3"/>
    <w:rsid w:val="40254616"/>
    <w:rsid w:val="402D11FB"/>
    <w:rsid w:val="403B4B60"/>
    <w:rsid w:val="40431389"/>
    <w:rsid w:val="40531251"/>
    <w:rsid w:val="40714F76"/>
    <w:rsid w:val="4090290B"/>
    <w:rsid w:val="40B40095"/>
    <w:rsid w:val="40B84EAD"/>
    <w:rsid w:val="40D712AA"/>
    <w:rsid w:val="40E73B6A"/>
    <w:rsid w:val="411B2CC0"/>
    <w:rsid w:val="4126293A"/>
    <w:rsid w:val="412E5349"/>
    <w:rsid w:val="413177E2"/>
    <w:rsid w:val="413F1BEC"/>
    <w:rsid w:val="41AC5E6C"/>
    <w:rsid w:val="41FF02F1"/>
    <w:rsid w:val="423253DE"/>
    <w:rsid w:val="42D217EF"/>
    <w:rsid w:val="42D92397"/>
    <w:rsid w:val="42E7125D"/>
    <w:rsid w:val="42EC2250"/>
    <w:rsid w:val="43082588"/>
    <w:rsid w:val="4315070E"/>
    <w:rsid w:val="43401DE7"/>
    <w:rsid w:val="43757EC1"/>
    <w:rsid w:val="43854543"/>
    <w:rsid w:val="43A40039"/>
    <w:rsid w:val="43B26881"/>
    <w:rsid w:val="43B56080"/>
    <w:rsid w:val="44242DF8"/>
    <w:rsid w:val="4438117F"/>
    <w:rsid w:val="44477EEA"/>
    <w:rsid w:val="44643379"/>
    <w:rsid w:val="44BE2D23"/>
    <w:rsid w:val="44DC644C"/>
    <w:rsid w:val="450222EC"/>
    <w:rsid w:val="454A4ABD"/>
    <w:rsid w:val="458549CA"/>
    <w:rsid w:val="45B7426B"/>
    <w:rsid w:val="45D32588"/>
    <w:rsid w:val="45EF01A4"/>
    <w:rsid w:val="463E5132"/>
    <w:rsid w:val="463E579A"/>
    <w:rsid w:val="4648131A"/>
    <w:rsid w:val="46C4651F"/>
    <w:rsid w:val="46E107C7"/>
    <w:rsid w:val="47294B8E"/>
    <w:rsid w:val="474A173C"/>
    <w:rsid w:val="474A7845"/>
    <w:rsid w:val="47762F37"/>
    <w:rsid w:val="47A86D87"/>
    <w:rsid w:val="47CA7688"/>
    <w:rsid w:val="47CD702C"/>
    <w:rsid w:val="47E9143E"/>
    <w:rsid w:val="48763F99"/>
    <w:rsid w:val="487B0888"/>
    <w:rsid w:val="48B91D7B"/>
    <w:rsid w:val="48E35D87"/>
    <w:rsid w:val="48FA07A4"/>
    <w:rsid w:val="490A6AF1"/>
    <w:rsid w:val="49157527"/>
    <w:rsid w:val="49580659"/>
    <w:rsid w:val="4964493C"/>
    <w:rsid w:val="496D5617"/>
    <w:rsid w:val="49790CD9"/>
    <w:rsid w:val="49BF294C"/>
    <w:rsid w:val="49C84C6D"/>
    <w:rsid w:val="49CF64C4"/>
    <w:rsid w:val="4A0C5EA2"/>
    <w:rsid w:val="4A12608C"/>
    <w:rsid w:val="4A57786B"/>
    <w:rsid w:val="4A5B4610"/>
    <w:rsid w:val="4A5C2E12"/>
    <w:rsid w:val="4A90306D"/>
    <w:rsid w:val="4A953FE9"/>
    <w:rsid w:val="4AD7037D"/>
    <w:rsid w:val="4AD71C57"/>
    <w:rsid w:val="4AE236B1"/>
    <w:rsid w:val="4AE535FF"/>
    <w:rsid w:val="4AF95009"/>
    <w:rsid w:val="4B346EFE"/>
    <w:rsid w:val="4B447CB4"/>
    <w:rsid w:val="4BA245AC"/>
    <w:rsid w:val="4BB56243"/>
    <w:rsid w:val="4BC90938"/>
    <w:rsid w:val="4BCF1F86"/>
    <w:rsid w:val="4BD35E1D"/>
    <w:rsid w:val="4C123DCE"/>
    <w:rsid w:val="4C3441DD"/>
    <w:rsid w:val="4C8C4409"/>
    <w:rsid w:val="4CC709C1"/>
    <w:rsid w:val="4CD379ED"/>
    <w:rsid w:val="4D2E1EE5"/>
    <w:rsid w:val="4D342B81"/>
    <w:rsid w:val="4D444E40"/>
    <w:rsid w:val="4DA44612"/>
    <w:rsid w:val="4DB55D96"/>
    <w:rsid w:val="4DD33A07"/>
    <w:rsid w:val="4E0A5C55"/>
    <w:rsid w:val="4E241801"/>
    <w:rsid w:val="4E3C7390"/>
    <w:rsid w:val="4E6524C7"/>
    <w:rsid w:val="4E73439A"/>
    <w:rsid w:val="4EB05617"/>
    <w:rsid w:val="4EB73447"/>
    <w:rsid w:val="4EBF756A"/>
    <w:rsid w:val="4EE73DF1"/>
    <w:rsid w:val="4F673F74"/>
    <w:rsid w:val="4F997BA1"/>
    <w:rsid w:val="5001151A"/>
    <w:rsid w:val="500A0DAF"/>
    <w:rsid w:val="508C59D4"/>
    <w:rsid w:val="50AC7157"/>
    <w:rsid w:val="50D23922"/>
    <w:rsid w:val="50E63141"/>
    <w:rsid w:val="50E631DA"/>
    <w:rsid w:val="50F36A07"/>
    <w:rsid w:val="513776FB"/>
    <w:rsid w:val="51380726"/>
    <w:rsid w:val="51805D6D"/>
    <w:rsid w:val="51821569"/>
    <w:rsid w:val="51A905F3"/>
    <w:rsid w:val="51F9547C"/>
    <w:rsid w:val="52162BF3"/>
    <w:rsid w:val="521E214E"/>
    <w:rsid w:val="523019B3"/>
    <w:rsid w:val="52341781"/>
    <w:rsid w:val="524B781C"/>
    <w:rsid w:val="52744187"/>
    <w:rsid w:val="528356DC"/>
    <w:rsid w:val="52987EB3"/>
    <w:rsid w:val="52A80C16"/>
    <w:rsid w:val="52C46DF8"/>
    <w:rsid w:val="52F14F45"/>
    <w:rsid w:val="52F50327"/>
    <w:rsid w:val="53021CEE"/>
    <w:rsid w:val="532B0CC4"/>
    <w:rsid w:val="53352C2E"/>
    <w:rsid w:val="53655402"/>
    <w:rsid w:val="538C2932"/>
    <w:rsid w:val="539F7CFE"/>
    <w:rsid w:val="53BB0271"/>
    <w:rsid w:val="53FB2159"/>
    <w:rsid w:val="540C28FF"/>
    <w:rsid w:val="542048A5"/>
    <w:rsid w:val="54360B6F"/>
    <w:rsid w:val="54504265"/>
    <w:rsid w:val="548F74A5"/>
    <w:rsid w:val="54B91636"/>
    <w:rsid w:val="54D24A5D"/>
    <w:rsid w:val="54DD5C28"/>
    <w:rsid w:val="54E117B1"/>
    <w:rsid w:val="54E30983"/>
    <w:rsid w:val="54F74B02"/>
    <w:rsid w:val="55234729"/>
    <w:rsid w:val="554674BB"/>
    <w:rsid w:val="555945C9"/>
    <w:rsid w:val="55614C62"/>
    <w:rsid w:val="559F3A85"/>
    <w:rsid w:val="55CF26A6"/>
    <w:rsid w:val="55FF3B80"/>
    <w:rsid w:val="56604F68"/>
    <w:rsid w:val="56675524"/>
    <w:rsid w:val="5670473F"/>
    <w:rsid w:val="569C2E1D"/>
    <w:rsid w:val="56CB64AD"/>
    <w:rsid w:val="56EE4B09"/>
    <w:rsid w:val="579F53E0"/>
    <w:rsid w:val="57B53E47"/>
    <w:rsid w:val="58031A66"/>
    <w:rsid w:val="581239E5"/>
    <w:rsid w:val="58A30E8D"/>
    <w:rsid w:val="58A96628"/>
    <w:rsid w:val="58C74D4B"/>
    <w:rsid w:val="59297252"/>
    <w:rsid w:val="595D6B27"/>
    <w:rsid w:val="597E269A"/>
    <w:rsid w:val="597F2128"/>
    <w:rsid w:val="59CC37ED"/>
    <w:rsid w:val="59D31EF3"/>
    <w:rsid w:val="59FA7518"/>
    <w:rsid w:val="5A0C79F6"/>
    <w:rsid w:val="5A3A5C83"/>
    <w:rsid w:val="5A546C31"/>
    <w:rsid w:val="5A60306A"/>
    <w:rsid w:val="5A6E2662"/>
    <w:rsid w:val="5AC947DB"/>
    <w:rsid w:val="5B5124D8"/>
    <w:rsid w:val="5B681EA2"/>
    <w:rsid w:val="5B851A23"/>
    <w:rsid w:val="5BFE17A5"/>
    <w:rsid w:val="5C5C77B7"/>
    <w:rsid w:val="5C7661B5"/>
    <w:rsid w:val="5CDC20DA"/>
    <w:rsid w:val="5CDF066E"/>
    <w:rsid w:val="5CF8007C"/>
    <w:rsid w:val="5D111111"/>
    <w:rsid w:val="5D1C1CD7"/>
    <w:rsid w:val="5DA4507E"/>
    <w:rsid w:val="5DBC448F"/>
    <w:rsid w:val="5E223FAF"/>
    <w:rsid w:val="5E414354"/>
    <w:rsid w:val="5E594F9C"/>
    <w:rsid w:val="5E610261"/>
    <w:rsid w:val="5EAE0807"/>
    <w:rsid w:val="5EBB5DF9"/>
    <w:rsid w:val="5EDC62EE"/>
    <w:rsid w:val="5EE70052"/>
    <w:rsid w:val="5F3369BA"/>
    <w:rsid w:val="5F7B49A3"/>
    <w:rsid w:val="5F8D4E2C"/>
    <w:rsid w:val="5FF1663B"/>
    <w:rsid w:val="60494890"/>
    <w:rsid w:val="60535579"/>
    <w:rsid w:val="606C3632"/>
    <w:rsid w:val="608D1D15"/>
    <w:rsid w:val="608F004B"/>
    <w:rsid w:val="60BD28EB"/>
    <w:rsid w:val="60D906D1"/>
    <w:rsid w:val="60E40FAB"/>
    <w:rsid w:val="612C7A6C"/>
    <w:rsid w:val="615A4F7D"/>
    <w:rsid w:val="61A767E5"/>
    <w:rsid w:val="61B43A99"/>
    <w:rsid w:val="61E814F3"/>
    <w:rsid w:val="6200672B"/>
    <w:rsid w:val="621038DA"/>
    <w:rsid w:val="621D0F6B"/>
    <w:rsid w:val="62535346"/>
    <w:rsid w:val="62A164AA"/>
    <w:rsid w:val="62A16FEE"/>
    <w:rsid w:val="62AD26C9"/>
    <w:rsid w:val="62BF5C25"/>
    <w:rsid w:val="62E96F03"/>
    <w:rsid w:val="63035C3E"/>
    <w:rsid w:val="634C6C6D"/>
    <w:rsid w:val="636108DB"/>
    <w:rsid w:val="63774585"/>
    <w:rsid w:val="638555BF"/>
    <w:rsid w:val="63B47C7D"/>
    <w:rsid w:val="63CA27BF"/>
    <w:rsid w:val="63EA21CF"/>
    <w:rsid w:val="640754BE"/>
    <w:rsid w:val="640C1AD8"/>
    <w:rsid w:val="64142B72"/>
    <w:rsid w:val="641848EE"/>
    <w:rsid w:val="64407B84"/>
    <w:rsid w:val="644C7404"/>
    <w:rsid w:val="646972F9"/>
    <w:rsid w:val="647733E4"/>
    <w:rsid w:val="64BA608B"/>
    <w:rsid w:val="64F17232"/>
    <w:rsid w:val="651524D3"/>
    <w:rsid w:val="652A2C48"/>
    <w:rsid w:val="65425019"/>
    <w:rsid w:val="658874B5"/>
    <w:rsid w:val="65C26580"/>
    <w:rsid w:val="65D86FB0"/>
    <w:rsid w:val="65D95FA9"/>
    <w:rsid w:val="65F40FCF"/>
    <w:rsid w:val="660A2DC7"/>
    <w:rsid w:val="662B0D96"/>
    <w:rsid w:val="66716778"/>
    <w:rsid w:val="66720DED"/>
    <w:rsid w:val="66787A63"/>
    <w:rsid w:val="6691785F"/>
    <w:rsid w:val="66FD07CA"/>
    <w:rsid w:val="67003E3F"/>
    <w:rsid w:val="67136CD4"/>
    <w:rsid w:val="67237AC0"/>
    <w:rsid w:val="67505B75"/>
    <w:rsid w:val="678E07F6"/>
    <w:rsid w:val="679E5AB4"/>
    <w:rsid w:val="67A04C5F"/>
    <w:rsid w:val="67BE4614"/>
    <w:rsid w:val="67E03932"/>
    <w:rsid w:val="67EA69A1"/>
    <w:rsid w:val="67EB27DE"/>
    <w:rsid w:val="67FE40B3"/>
    <w:rsid w:val="682666DE"/>
    <w:rsid w:val="682A3E6A"/>
    <w:rsid w:val="68AD73A9"/>
    <w:rsid w:val="68D35D1F"/>
    <w:rsid w:val="68DD7AC2"/>
    <w:rsid w:val="68E40C43"/>
    <w:rsid w:val="69224665"/>
    <w:rsid w:val="69AB2DC8"/>
    <w:rsid w:val="69BC52C7"/>
    <w:rsid w:val="69EB1141"/>
    <w:rsid w:val="69F71AE1"/>
    <w:rsid w:val="69F85889"/>
    <w:rsid w:val="6A1A6666"/>
    <w:rsid w:val="6A601230"/>
    <w:rsid w:val="6A636051"/>
    <w:rsid w:val="6AB1318E"/>
    <w:rsid w:val="6AE17975"/>
    <w:rsid w:val="6B044035"/>
    <w:rsid w:val="6B250549"/>
    <w:rsid w:val="6B3B45DA"/>
    <w:rsid w:val="6B656CDD"/>
    <w:rsid w:val="6B6772B3"/>
    <w:rsid w:val="6B680FFA"/>
    <w:rsid w:val="6B913606"/>
    <w:rsid w:val="6B973DAD"/>
    <w:rsid w:val="6C373E1E"/>
    <w:rsid w:val="6C3F654C"/>
    <w:rsid w:val="6C422C96"/>
    <w:rsid w:val="6C49426B"/>
    <w:rsid w:val="6C5F0B0A"/>
    <w:rsid w:val="6C8B6BBE"/>
    <w:rsid w:val="6CC34BD4"/>
    <w:rsid w:val="6CC64411"/>
    <w:rsid w:val="6CDB6ADC"/>
    <w:rsid w:val="6D07200E"/>
    <w:rsid w:val="6D127195"/>
    <w:rsid w:val="6D3C0AD8"/>
    <w:rsid w:val="6D3C64CE"/>
    <w:rsid w:val="6D582D90"/>
    <w:rsid w:val="6D5960FB"/>
    <w:rsid w:val="6D5B70D3"/>
    <w:rsid w:val="6D71025A"/>
    <w:rsid w:val="6DAF4EF5"/>
    <w:rsid w:val="6DEA0EE2"/>
    <w:rsid w:val="6E3D60B2"/>
    <w:rsid w:val="6E3F438C"/>
    <w:rsid w:val="6E4673D7"/>
    <w:rsid w:val="6EB345AC"/>
    <w:rsid w:val="6EB65F85"/>
    <w:rsid w:val="6ECD5217"/>
    <w:rsid w:val="6EF20361"/>
    <w:rsid w:val="6EFB257E"/>
    <w:rsid w:val="6F644FC5"/>
    <w:rsid w:val="6F751ED2"/>
    <w:rsid w:val="6F863D96"/>
    <w:rsid w:val="6FFA3910"/>
    <w:rsid w:val="70471DF5"/>
    <w:rsid w:val="70494177"/>
    <w:rsid w:val="709868E7"/>
    <w:rsid w:val="70B02843"/>
    <w:rsid w:val="710B7AF3"/>
    <w:rsid w:val="7142570E"/>
    <w:rsid w:val="716E5E0E"/>
    <w:rsid w:val="716F368D"/>
    <w:rsid w:val="717653AC"/>
    <w:rsid w:val="71BD32F7"/>
    <w:rsid w:val="71CA4707"/>
    <w:rsid w:val="71E73C22"/>
    <w:rsid w:val="720532F2"/>
    <w:rsid w:val="720B5634"/>
    <w:rsid w:val="721206CF"/>
    <w:rsid w:val="72172E46"/>
    <w:rsid w:val="72582CB6"/>
    <w:rsid w:val="72700413"/>
    <w:rsid w:val="729E760D"/>
    <w:rsid w:val="72DE3459"/>
    <w:rsid w:val="73195A7D"/>
    <w:rsid w:val="7347161D"/>
    <w:rsid w:val="735C4A9F"/>
    <w:rsid w:val="735E1DF7"/>
    <w:rsid w:val="73801555"/>
    <w:rsid w:val="73AE7CB6"/>
    <w:rsid w:val="73B408AD"/>
    <w:rsid w:val="73C97B10"/>
    <w:rsid w:val="73DA39AB"/>
    <w:rsid w:val="73F534ED"/>
    <w:rsid w:val="7410242A"/>
    <w:rsid w:val="74285904"/>
    <w:rsid w:val="74371D37"/>
    <w:rsid w:val="74390AF7"/>
    <w:rsid w:val="746E300E"/>
    <w:rsid w:val="74742AED"/>
    <w:rsid w:val="74BB750A"/>
    <w:rsid w:val="74C46BC5"/>
    <w:rsid w:val="74EB5F25"/>
    <w:rsid w:val="753E4619"/>
    <w:rsid w:val="756745E0"/>
    <w:rsid w:val="75D748E8"/>
    <w:rsid w:val="75E07F2F"/>
    <w:rsid w:val="76202EEE"/>
    <w:rsid w:val="763D383C"/>
    <w:rsid w:val="76503017"/>
    <w:rsid w:val="76797753"/>
    <w:rsid w:val="76B32A59"/>
    <w:rsid w:val="771959D5"/>
    <w:rsid w:val="7761299C"/>
    <w:rsid w:val="777B1A79"/>
    <w:rsid w:val="779562F6"/>
    <w:rsid w:val="779F7533"/>
    <w:rsid w:val="77B97CE5"/>
    <w:rsid w:val="77C13D71"/>
    <w:rsid w:val="780E2EAA"/>
    <w:rsid w:val="781F4991"/>
    <w:rsid w:val="782D3E25"/>
    <w:rsid w:val="783B5613"/>
    <w:rsid w:val="783E4672"/>
    <w:rsid w:val="784E5B1B"/>
    <w:rsid w:val="78C062FF"/>
    <w:rsid w:val="78F06DA0"/>
    <w:rsid w:val="79303A99"/>
    <w:rsid w:val="79322FD7"/>
    <w:rsid w:val="794E1C75"/>
    <w:rsid w:val="797E33F3"/>
    <w:rsid w:val="79A0299F"/>
    <w:rsid w:val="79C73F3B"/>
    <w:rsid w:val="79F17946"/>
    <w:rsid w:val="7A047E53"/>
    <w:rsid w:val="7A332606"/>
    <w:rsid w:val="7A3414E5"/>
    <w:rsid w:val="7A530D11"/>
    <w:rsid w:val="7A6E2769"/>
    <w:rsid w:val="7AE5220F"/>
    <w:rsid w:val="7AE53729"/>
    <w:rsid w:val="7B0C2F45"/>
    <w:rsid w:val="7B4147BE"/>
    <w:rsid w:val="7B476042"/>
    <w:rsid w:val="7B4B6DAE"/>
    <w:rsid w:val="7B4C04C0"/>
    <w:rsid w:val="7B5F4BD3"/>
    <w:rsid w:val="7B8D3F15"/>
    <w:rsid w:val="7BC51C34"/>
    <w:rsid w:val="7BCD21F3"/>
    <w:rsid w:val="7C024FD4"/>
    <w:rsid w:val="7C0A426C"/>
    <w:rsid w:val="7C574C5F"/>
    <w:rsid w:val="7C630C52"/>
    <w:rsid w:val="7D014E82"/>
    <w:rsid w:val="7D187460"/>
    <w:rsid w:val="7D1E361C"/>
    <w:rsid w:val="7D414F0B"/>
    <w:rsid w:val="7D494421"/>
    <w:rsid w:val="7DA21533"/>
    <w:rsid w:val="7DA47397"/>
    <w:rsid w:val="7E473A39"/>
    <w:rsid w:val="7E550029"/>
    <w:rsid w:val="7E6A3677"/>
    <w:rsid w:val="7E995A73"/>
    <w:rsid w:val="7EA4165D"/>
    <w:rsid w:val="7EB2228F"/>
    <w:rsid w:val="7EE92787"/>
    <w:rsid w:val="7F0A5067"/>
    <w:rsid w:val="7F220064"/>
    <w:rsid w:val="7F3271BC"/>
    <w:rsid w:val="7F3A68F5"/>
    <w:rsid w:val="7F475A86"/>
    <w:rsid w:val="7F4C43EF"/>
    <w:rsid w:val="7FAD62A0"/>
    <w:rsid w:val="7FCC4F0D"/>
    <w:rsid w:val="7FD34231"/>
    <w:rsid w:val="7FDF138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微软雅黑" w:asciiTheme="minorAscii" w:hAnsiTheme="minorAscii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="Times New Roman" w:hAnsi="Times New Roman" w:eastAsia="宋体" w:cs="Times New Roman"/>
      <w:b/>
      <w:kern w:val="44"/>
      <w:sz w:val="44"/>
      <w:szCs w:val="20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微软雅黑"/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rFonts w:ascii="Times New Roman" w:hAnsi="Times New Roman" w:eastAsia="宋体" w:cs="Times New Roman"/>
      <w:sz w:val="18"/>
      <w:szCs w:val="20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Times New Roman" w:hAnsi="Times New Roman" w:eastAsia="宋体" w:cs="Times New Roman"/>
      <w:sz w:val="18"/>
      <w:szCs w:val="20"/>
    </w:r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TML Typewriter"/>
    <w:basedOn w:val="8"/>
    <w:qFormat/>
    <w:uiPriority w:val="0"/>
    <w:rPr>
      <w:rFonts w:ascii="Courier New" w:hAnsi="Courier New"/>
      <w:sz w:val="20"/>
    </w:rPr>
  </w:style>
  <w:style w:type="character" w:styleId="11">
    <w:name w:val="Hyperlink"/>
    <w:basedOn w:val="8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5" Type="http://schemas.openxmlformats.org/officeDocument/2006/relationships/fontTable" Target="fontTable.xml"/><Relationship Id="rId564" Type="http://schemas.openxmlformats.org/officeDocument/2006/relationships/numbering" Target="numbering.xml"/><Relationship Id="rId563" Type="http://schemas.openxmlformats.org/officeDocument/2006/relationships/customXml" Target="../customXml/item1.xml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xin\Desktop\&#32439;&#32321;&#22810;&#24425;.wp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认识orcl"/>
    </customSectPr>
    <customSectPr>
      <sectNamePr val="基本查询语句"/>
    </customSectPr>
    <customSectPr>
      <sectNamePr val="单行函数"/>
    </customSectPr>
    <customSectPr>
      <sectNamePr val="阶段练习"/>
    </customSectPr>
    <customSectPr>
      <sectNamePr val="多表查询"/>
    </customSectPr>
    <customSectPr>
      <sectNamePr val="组函数和分组统计"/>
    </customSectPr>
    <customSectPr>
      <sectNamePr val="子查询"/>
    </customSectPr>
    <customSectPr>
      <sectNamePr val="数据库更新操作"/>
    </customSectPr>
    <customSectPr>
      <sectNamePr val="事务处理"/>
    </customSectPr>
    <customSectPr>
      <sectNamePr val="阶段练习和相关总结"/>
    </customSectPr>
    <customSectPr>
      <sectNamePr val="表的管理"/>
    </customSectPr>
    <customSectPr>
      <sectNamePr val="约束（重点）"/>
    </customSectPr>
    <customSectPr>
      <sectNamePr val="约束（重点）"/>
    </customSectPr>
    <customSectPr>
      <sectNamePr val="外键约束"/>
    </customSectPr>
    <customSectPr>
      <sectNamePr val="修改约束、ROWNUM"/>
    </customSectPr>
    <customSectPr>
      <sectNamePr val="建约查全流程练习"/>
    </customSectPr>
    <customSectPr>
      <sectNamePr val="视图（重点）"/>
    </customSectPr>
    <customSectPr>
      <sectNamePr val="序列（重点）"/>
    </customSectPr>
    <customSectPr>
      <sectNamePr val="同义词（作了解）"/>
    </customSectPr>
    <customSectPr>
      <sectNamePr val="用户管理、数据库的备份与恢复"/>
    </customSectPr>
    <customSectPr>
      <sectNamePr val="嵌套表、可变数组"/>
    </customSectPr>
    <customSectPr>
      <sectNamePr val="数据库设计范式 PowerDesigner工具"/>
    </customSectPr>
    <customSectPr>
      <sectNamePr val="总结"/>
    </customSectPr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Office_10.1.0.6690_F1E327BC-269C-435d-A152-05C5408002CA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xin</dc:creator>
  <cp:lastModifiedBy>xin</cp:lastModifiedBy>
  <dcterms:modified xsi:type="dcterms:W3CDTF">2017-08-18T04:26:45Z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2052-10.1.0.6690</vt:lpwstr>
  </property>
</Properties>
</file>